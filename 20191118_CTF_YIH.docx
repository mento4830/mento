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87" w:rightFromText="187" w:vertAnchor="page" w:horzAnchor="margin" w:tblpY="148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48"/>
        <w:gridCol w:w="2681"/>
        <w:gridCol w:w="892"/>
        <w:gridCol w:w="4006"/>
      </w:tblGrid>
      <w:tr w:rsidR="00D94194" w14:paraId="4CE8A388" w14:textId="77777777" w:rsidTr="00D94194">
        <w:tc>
          <w:tcPr>
            <w:tcW w:w="1448" w:type="dxa"/>
            <w:vAlign w:val="center"/>
          </w:tcPr>
          <w:p w14:paraId="14757701" w14:textId="77777777" w:rsidR="00D94194" w:rsidRDefault="00D94194" w:rsidP="00D94194">
            <w:pPr>
              <w:pStyle w:val="af5"/>
            </w:pPr>
          </w:p>
        </w:tc>
        <w:tc>
          <w:tcPr>
            <w:tcW w:w="2681" w:type="dxa"/>
            <w:vAlign w:val="center"/>
          </w:tcPr>
          <w:p w14:paraId="7963277E" w14:textId="77777777" w:rsidR="00D94194" w:rsidRDefault="00D94194" w:rsidP="00D94194">
            <w:pPr>
              <w:pStyle w:val="af5"/>
            </w:pPr>
          </w:p>
        </w:tc>
        <w:tc>
          <w:tcPr>
            <w:tcW w:w="4898" w:type="dxa"/>
            <w:gridSpan w:val="2"/>
            <w:vAlign w:val="center"/>
          </w:tcPr>
          <w:p w14:paraId="6BEF0D93" w14:textId="77777777" w:rsidR="00D94194" w:rsidRDefault="00D94194" w:rsidP="00D94194">
            <w:pPr>
              <w:pStyle w:val="af5"/>
            </w:pPr>
          </w:p>
        </w:tc>
      </w:tr>
      <w:tr w:rsidR="00D94194" w14:paraId="1F8FF1D9" w14:textId="77777777" w:rsidTr="00D94194">
        <w:tc>
          <w:tcPr>
            <w:tcW w:w="4129" w:type="dxa"/>
            <w:gridSpan w:val="2"/>
            <w:vAlign w:val="center"/>
          </w:tcPr>
          <w:p w14:paraId="13D67E3D" w14:textId="77777777" w:rsidR="00D94194" w:rsidRDefault="00D94194" w:rsidP="00D94194">
            <w:pPr>
              <w:pStyle w:val="af5"/>
            </w:pPr>
            <w:r w:rsidRPr="00E97BBB">
              <w:rPr>
                <w:noProof/>
              </w:rPr>
              <w:drawing>
                <wp:inline distT="0" distB="0" distL="0" distR="0" wp14:anchorId="7949E497" wp14:editId="22D36374">
                  <wp:extent cx="587850" cy="577998"/>
                  <wp:effectExtent l="0" t="0" r="0" b="0"/>
                  <wp:docPr id="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81" cy="62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59CA">
              <w:rPr>
                <w:noProof/>
                <w:color w:val="C00000"/>
              </w:rPr>
              <mc:AlternateContent>
                <mc:Choice Requires="wpg">
                  <w:drawing>
                    <wp:inline distT="0" distB="0" distL="0" distR="0" wp14:anchorId="229B1084" wp14:editId="31D55459">
                      <wp:extent cx="2332355" cy="234950"/>
                      <wp:effectExtent l="9525" t="8890" r="10795" b="13335"/>
                      <wp:docPr id="18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32355" cy="234950"/>
                                <a:chOff x="671" y="11589"/>
                                <a:chExt cx="3673" cy="370"/>
                              </a:xfrm>
                            </wpg:grpSpPr>
                            <wps:wsp>
                              <wps:cNvPr id="19" name="AutoShape 60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19" y="11959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3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61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21" y="11697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3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62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19" y="11589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3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63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671" y="11897"/>
                                  <a:ext cx="36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3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64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677" y="11764"/>
                                  <a:ext cx="36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3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9EF8CC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6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" strokecolor="#c00000" strokeweight="1pt">
                        <v:shadow color="#4f2651 [1606]" offset="1pt"/>
                      </v:shape>
                      <v:shape id="AutoShape 6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" strokecolor="#c00000" strokeweight="1pt">
                        <v:shadow color="#4f2651 [1606]" offset="1pt"/>
                      </v:shape>
                      <v:shape id="AutoShape 6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" strokecolor="#c00000" strokeweight="1pt">
                        <v:shadow color="#4f2651 [1606]" offset="1pt"/>
                      </v:shape>
                      <v:shape id="AutoShape 6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" strokecolor="#c00000" strokeweight="1pt">
                        <v:shadow color="#4f2651 [1606]" offset="1pt"/>
                      </v:shape>
                      <v:shape id="AutoShape 6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" strokecolor="#c00000" strokeweight="1pt">
                        <v:shadow color="#4f2651 [1606]" offset="1p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98" w:type="dxa"/>
            <w:gridSpan w:val="2"/>
            <w:vAlign w:val="center"/>
          </w:tcPr>
          <w:p w14:paraId="26B597DE" w14:textId="77777777" w:rsidR="00D94194" w:rsidRDefault="00D94194" w:rsidP="00D94194">
            <w:pPr>
              <w:pStyle w:val="af5"/>
            </w:pPr>
          </w:p>
        </w:tc>
      </w:tr>
      <w:tr w:rsidR="00D94194" w14:paraId="1C85CE70" w14:textId="77777777" w:rsidTr="00D94194">
        <w:trPr>
          <w:trHeight w:val="1800"/>
        </w:trPr>
        <w:tc>
          <w:tcPr>
            <w:tcW w:w="9027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14:paraId="703DCF45" w14:textId="77777777" w:rsidR="00D94194" w:rsidRDefault="0016089A" w:rsidP="00D94194">
            <w:pPr>
              <w:pStyle w:val="af5"/>
              <w:rPr>
                <w:rFonts w:asciiTheme="majorHAnsi" w:eastAsiaTheme="majorEastAsia" w:hAnsiTheme="majorHAnsi" w:cstheme="majorBidi"/>
                <w:color w:val="3E3E67" w:themeColor="accent1" w:themeShade="BF"/>
                <w:sz w:val="72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3E3E67" w:themeColor="accent1" w:themeShade="BF"/>
                  <w:sz w:val="72"/>
                  <w:szCs w:val="72"/>
                </w:rPr>
                <w:alias w:val="제목"/>
                <w:id w:val="220683848"/>
                <w:placeholder>
                  <w:docPart w:val="D089242E4F514EA5A61DD2F4CA4FA19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D94194">
                  <w:rPr>
                    <w:rFonts w:asciiTheme="majorHAnsi" w:eastAsiaTheme="majorEastAsia" w:hAnsiTheme="majorHAnsi" w:cstheme="majorBidi" w:hint="eastAsia"/>
                    <w:color w:val="3E3E67" w:themeColor="accent1" w:themeShade="BF"/>
                    <w:sz w:val="72"/>
                    <w:szCs w:val="72"/>
                  </w:rPr>
                  <w:t>개인</w:t>
                </w:r>
                <w:r w:rsidR="00D94194">
                  <w:rPr>
                    <w:rFonts w:asciiTheme="majorHAnsi" w:eastAsiaTheme="majorEastAsia" w:hAnsiTheme="majorHAnsi" w:cstheme="majorBidi" w:hint="eastAsia"/>
                    <w:color w:val="3E3E67" w:themeColor="accent1" w:themeShade="BF"/>
                    <w:sz w:val="72"/>
                    <w:szCs w:val="72"/>
                  </w:rPr>
                  <w:t xml:space="preserve"> </w:t>
                </w:r>
                <w:r w:rsidR="00D94194">
                  <w:rPr>
                    <w:rFonts w:asciiTheme="majorHAnsi" w:eastAsiaTheme="majorEastAsia" w:hAnsiTheme="majorHAnsi" w:cstheme="majorBidi" w:hint="eastAsia"/>
                    <w:color w:val="3E3E67" w:themeColor="accent1" w:themeShade="BF"/>
                    <w:sz w:val="72"/>
                    <w:szCs w:val="72"/>
                  </w:rPr>
                  <w:t>보고서</w:t>
                </w:r>
              </w:sdtContent>
            </w:sdt>
          </w:p>
          <w:p w14:paraId="0E45882D" w14:textId="6F4538DB" w:rsidR="00D94194" w:rsidRDefault="0016089A" w:rsidP="00D94194">
            <w:pPr>
              <w:pStyle w:val="af5"/>
              <w:rPr>
                <w:iCs/>
              </w:rPr>
            </w:pPr>
            <w:sdt>
              <w:sdtPr>
                <w:rPr>
                  <w:rFonts w:hint="eastAsia"/>
                  <w:i/>
                  <w:iCs/>
                  <w:color w:val="424456" w:themeColor="text2"/>
                  <w:sz w:val="28"/>
                  <w:szCs w:val="28"/>
                </w:rPr>
                <w:alias w:val="부제"/>
                <w:id w:val="220683832"/>
                <w:placeholder>
                  <w:docPart w:val="BA9F1345BC404F7D9164584222233EC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832CD0">
                  <w:rPr>
                    <w:rFonts w:hint="eastAsia"/>
                    <w:i/>
                    <w:iCs/>
                    <w:color w:val="424456" w:themeColor="text2"/>
                    <w:sz w:val="28"/>
                    <w:szCs w:val="28"/>
                  </w:rPr>
                  <w:t xml:space="preserve">CTF </w:t>
                </w:r>
                <w:r w:rsidR="00832CD0">
                  <w:rPr>
                    <w:rFonts w:hint="eastAsia"/>
                    <w:i/>
                    <w:iCs/>
                    <w:color w:val="424456" w:themeColor="text2"/>
                    <w:sz w:val="28"/>
                    <w:szCs w:val="28"/>
                  </w:rPr>
                  <w:t>문제풀이</w:t>
                </w:r>
              </w:sdtContent>
            </w:sdt>
          </w:p>
        </w:tc>
      </w:tr>
      <w:tr w:rsidR="00D94194" w14:paraId="409F28DF" w14:textId="77777777" w:rsidTr="00D94194">
        <w:tc>
          <w:tcPr>
            <w:tcW w:w="1448" w:type="dxa"/>
            <w:vAlign w:val="center"/>
          </w:tcPr>
          <w:p w14:paraId="544D58FB" w14:textId="0F5CFB94" w:rsidR="00D94194" w:rsidRDefault="0016089A" w:rsidP="00D94194">
            <w:pPr>
              <w:pStyle w:val="af5"/>
            </w:pPr>
            <w:sdt>
              <w:sdtPr>
                <w:rPr>
                  <w:color w:val="424456" w:themeColor="text2"/>
                </w:rPr>
                <w:alias w:val="날짜"/>
                <w:id w:val="281571602"/>
                <w:placeholder>
                  <w:docPart w:val="CB4B41545C8946A2923B9688C6348D0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11-1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r w:rsidR="00832CD0">
                  <w:rPr>
                    <w:rFonts w:hint="eastAsia"/>
                    <w:color w:val="424456" w:themeColor="text2"/>
                  </w:rPr>
                  <w:t>2019-11-18</w:t>
                </w:r>
              </w:sdtContent>
            </w:sdt>
          </w:p>
        </w:tc>
        <w:tc>
          <w:tcPr>
            <w:tcW w:w="3573" w:type="dxa"/>
            <w:gridSpan w:val="2"/>
            <w:vAlign w:val="center"/>
          </w:tcPr>
          <w:p w14:paraId="365B7B29" w14:textId="77777777" w:rsidR="00D94194" w:rsidRDefault="00D94194" w:rsidP="00D94194">
            <w:pPr>
              <w:pStyle w:val="af5"/>
            </w:pPr>
          </w:p>
        </w:tc>
        <w:tc>
          <w:tcPr>
            <w:tcW w:w="4006" w:type="dxa"/>
            <w:vAlign w:val="center"/>
          </w:tcPr>
          <w:p w14:paraId="6E90B5E6" w14:textId="77777777" w:rsidR="00D94194" w:rsidRDefault="00D94194" w:rsidP="00D94194">
            <w:pPr>
              <w:pStyle w:val="af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119D3E" wp14:editId="1ECA353B">
                      <wp:extent cx="2348230" cy="276225"/>
                      <wp:effectExtent l="23495" t="25400" r="19050" b="12700"/>
                      <wp:docPr id="10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48230" cy="276225"/>
                                <a:chOff x="7967" y="13811"/>
                                <a:chExt cx="3698" cy="435"/>
                              </a:xfrm>
                            </wpg:grpSpPr>
                            <wps:wsp>
                              <wps:cNvPr id="11" name="AutoShap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78" y="13811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67" y="14117"/>
                                  <a:ext cx="17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54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8936" y="14246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55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8942" y="13984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5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942" y="13876"/>
                                  <a:ext cx="27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57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7967" y="14184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58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7969" y="14051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C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B84467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">
                      <v:shape id="AutoShape 5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" strokecolor="#c00000" strokeweight="3pt"/>
                      <v:shape id="AutoShape 5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" strokecolor="#c00000" strokeweight="2.25pt"/>
                      <v:shape id="AutoShape 5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" strokecolor="#c00000" strokeweight="1.5pt"/>
                      <v:shape id="AutoShape 5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" strokecolor="#c00000" strokeweight="3pt"/>
                      <v:shape id="AutoShape 5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" strokecolor="#c00000" strokeweight=".5pt"/>
                      <v:shape id="AutoShape 5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" strokecolor="#c00000"/>
                      <v:shape id="AutoShape 5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" strokecolor="#c00000" strokeweight=".25pt"/>
                      <w10:anchorlock/>
                    </v:group>
                  </w:pict>
                </mc:Fallback>
              </mc:AlternateContent>
            </w:r>
          </w:p>
        </w:tc>
      </w:tr>
      <w:tr w:rsidR="00D94194" w14:paraId="2181A922" w14:textId="77777777" w:rsidTr="00D94194">
        <w:tc>
          <w:tcPr>
            <w:tcW w:w="1448" w:type="dxa"/>
            <w:vAlign w:val="center"/>
          </w:tcPr>
          <w:p w14:paraId="34EFD7A4" w14:textId="77777777" w:rsidR="00D94194" w:rsidRDefault="00D94194" w:rsidP="00D94194">
            <w:pPr>
              <w:pStyle w:val="af5"/>
            </w:pPr>
          </w:p>
        </w:tc>
        <w:tc>
          <w:tcPr>
            <w:tcW w:w="3573" w:type="dxa"/>
            <w:gridSpan w:val="2"/>
            <w:vAlign w:val="center"/>
          </w:tcPr>
          <w:p w14:paraId="7030863E" w14:textId="77777777" w:rsidR="00D94194" w:rsidRDefault="00D94194" w:rsidP="00D94194">
            <w:pPr>
              <w:pStyle w:val="af5"/>
            </w:pPr>
          </w:p>
        </w:tc>
        <w:tc>
          <w:tcPr>
            <w:tcW w:w="4006" w:type="dxa"/>
            <w:vAlign w:val="center"/>
          </w:tcPr>
          <w:p w14:paraId="109AE64C" w14:textId="030264C5" w:rsidR="00D94194" w:rsidRDefault="0016089A" w:rsidP="00D94194">
            <w:pPr>
              <w:pStyle w:val="af5"/>
              <w:jc w:val="right"/>
            </w:pPr>
            <w:sdt>
              <w:sdtPr>
                <w:rPr>
                  <w:rFonts w:hint="eastAsia"/>
                  <w:color w:val="424456" w:themeColor="text2"/>
                </w:rPr>
                <w:alias w:val="만든 이"/>
                <w:id w:val="81130488"/>
                <w:placeholder>
                  <w:docPart w:val="CC9F0B3B35C64E4584D07A301CA7D8B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DB61B5">
                  <w:rPr>
                    <w:rFonts w:hint="eastAsia"/>
                    <w:color w:val="424456" w:themeColor="text2"/>
                  </w:rPr>
                  <w:t>여인후</w:t>
                </w:r>
              </w:sdtContent>
            </w:sdt>
          </w:p>
        </w:tc>
      </w:tr>
    </w:tbl>
    <w:sdt>
      <w:sdtPr>
        <w:id w:val="780446891"/>
        <w:docPartObj>
          <w:docPartGallery w:val="Cover Pages"/>
          <w:docPartUnique/>
        </w:docPartObj>
      </w:sdtPr>
      <w:sdtEndPr/>
      <w:sdtContent>
        <w:p w14:paraId="064247AF" w14:textId="77777777" w:rsidR="00A659CA" w:rsidRDefault="00DD1D85">
          <w:r>
            <w:br w:type="page"/>
          </w:r>
          <w:r w:rsidR="00D94194">
            <w:lastRenderedPageBreak/>
            <w:tab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  <w:lang w:val="ko-KR"/>
            </w:rPr>
            <w:id w:val="6006728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7C4BF3E" w14:textId="77777777" w:rsidR="00ED48D0" w:rsidRDefault="00ED48D0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14:paraId="7E37FF0B" w14:textId="03654500" w:rsidR="00832CD0" w:rsidRDefault="00ED48D0">
              <w:pPr>
                <w:pStyle w:val="12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4988558" w:history="1">
                <w:r w:rsidR="00832CD0" w:rsidRPr="00C37D57">
                  <w:rPr>
                    <w:rStyle w:val="afe"/>
                    <w:noProof/>
                    <w:lang w:val="ko-KR"/>
                  </w:rPr>
                  <w:t>Senegal, Finland, South Africa</w:t>
                </w:r>
                <w:r w:rsidR="00832CD0">
                  <w:rPr>
                    <w:noProof/>
                    <w:webHidden/>
                  </w:rPr>
                  <w:tab/>
                </w:r>
                <w:r w:rsidR="00832CD0">
                  <w:rPr>
                    <w:noProof/>
                    <w:webHidden/>
                  </w:rPr>
                  <w:fldChar w:fldCharType="begin"/>
                </w:r>
                <w:r w:rsidR="00832CD0">
                  <w:rPr>
                    <w:noProof/>
                    <w:webHidden/>
                  </w:rPr>
                  <w:instrText xml:space="preserve"> PAGEREF _Toc24988558 \h </w:instrText>
                </w:r>
                <w:r w:rsidR="00832CD0">
                  <w:rPr>
                    <w:noProof/>
                    <w:webHidden/>
                  </w:rPr>
                </w:r>
                <w:r w:rsidR="00832CD0">
                  <w:rPr>
                    <w:noProof/>
                    <w:webHidden/>
                  </w:rPr>
                  <w:fldChar w:fldCharType="separate"/>
                </w:r>
                <w:r w:rsidR="00832CD0">
                  <w:rPr>
                    <w:noProof/>
                    <w:webHidden/>
                  </w:rPr>
                  <w:t>2</w:t>
                </w:r>
                <w:r w:rsidR="00832CD0">
                  <w:rPr>
                    <w:noProof/>
                    <w:webHidden/>
                  </w:rPr>
                  <w:fldChar w:fldCharType="end"/>
                </w:r>
              </w:hyperlink>
            </w:p>
            <w:p w14:paraId="45404753" w14:textId="71A85E5F" w:rsidR="00832CD0" w:rsidRDefault="00832CD0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24988559" w:history="1">
                <w:r w:rsidRPr="00C37D57">
                  <w:rPr>
                    <w:rStyle w:val="afe"/>
                    <w:noProof/>
                  </w:rPr>
                  <w:t>Poland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_Toc24988559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FD1E95" w14:textId="564B9293" w:rsidR="00832CD0" w:rsidRDefault="00832CD0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24988560" w:history="1">
                <w:r w:rsidRPr="00C37D57">
                  <w:rPr>
                    <w:rStyle w:val="afe"/>
                    <w:noProof/>
                  </w:rPr>
                  <w:t>New Zealand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_Toc24988560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6C8FBD" w14:textId="028B1565" w:rsidR="00ED48D0" w:rsidRDefault="00ED48D0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14:paraId="01D2FC10" w14:textId="77777777" w:rsidR="00A659CA" w:rsidRDefault="00A659CA" w:rsidP="00F35C76">
          <w:pPr>
            <w:pStyle w:val="12"/>
          </w:pPr>
        </w:p>
        <w:p w14:paraId="161CA059" w14:textId="77777777" w:rsidR="00A659CA" w:rsidRDefault="00A659CA"/>
        <w:p w14:paraId="63402217" w14:textId="77777777" w:rsidR="00A659CA" w:rsidRDefault="00A659CA"/>
        <w:p w14:paraId="2E68C032" w14:textId="77777777" w:rsidR="00A659CA" w:rsidRDefault="00A659CA"/>
        <w:p w14:paraId="03A210F7" w14:textId="77777777" w:rsidR="00A659CA" w:rsidRDefault="00A659CA"/>
        <w:p w14:paraId="7B717C30" w14:textId="77777777" w:rsidR="00A659CA" w:rsidRDefault="00A659CA"/>
        <w:p w14:paraId="4BB640F0" w14:textId="77777777" w:rsidR="00A659CA" w:rsidRDefault="00A659CA"/>
        <w:p w14:paraId="29E608A3" w14:textId="77777777" w:rsidR="00A659CA" w:rsidRDefault="00A659CA"/>
        <w:p w14:paraId="78E619B2" w14:textId="77777777" w:rsidR="00A659CA" w:rsidRDefault="00A659CA"/>
        <w:p w14:paraId="2E74C29E" w14:textId="77777777" w:rsidR="00A659CA" w:rsidRDefault="00A659CA"/>
        <w:p w14:paraId="505AF21A" w14:textId="77777777" w:rsidR="00A659CA" w:rsidRDefault="00A659CA"/>
        <w:p w14:paraId="4C06ACF5" w14:textId="77777777" w:rsidR="00A659CA" w:rsidRDefault="00A659CA"/>
        <w:p w14:paraId="372600DB" w14:textId="77777777" w:rsidR="00A659CA" w:rsidRDefault="00A659CA"/>
        <w:p w14:paraId="47FBA0D5" w14:textId="77777777" w:rsidR="00A659CA" w:rsidRDefault="00A659CA"/>
        <w:p w14:paraId="1B55EBF7" w14:textId="77777777" w:rsidR="00A659CA" w:rsidRDefault="00A659CA"/>
        <w:p w14:paraId="4A4A1B60" w14:textId="77777777" w:rsidR="00A659CA" w:rsidRDefault="00A659CA"/>
        <w:p w14:paraId="18091801" w14:textId="77777777" w:rsidR="00ED48D0" w:rsidRDefault="00ED48D0"/>
        <w:p w14:paraId="2FEAA7F2" w14:textId="77777777" w:rsidR="00ED48D0" w:rsidRDefault="00ED48D0"/>
        <w:p w14:paraId="5839B0A0" w14:textId="77777777" w:rsidR="00BE7495" w:rsidRPr="00E97BBB" w:rsidRDefault="0016089A"/>
      </w:sdtContent>
    </w:sdt>
    <w:p w14:paraId="3839CF6E" w14:textId="77777777" w:rsidR="00A659CA" w:rsidRDefault="0016089A" w:rsidP="00A659CA">
      <w:pPr>
        <w:pStyle w:val="a6"/>
        <w:tabs>
          <w:tab w:val="left" w:pos="5583"/>
        </w:tabs>
      </w:pPr>
      <w:sdt>
        <w:sdtPr>
          <w:id w:val="223570831"/>
          <w:placeholder>
            <w:docPart w:val="C60990D97D1B4AD3883B4D755B2FB29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94194">
            <w:t>개인</w:t>
          </w:r>
          <w:r w:rsidR="00D94194">
            <w:t xml:space="preserve"> </w:t>
          </w:r>
          <w:r w:rsidR="00D94194">
            <w:t>보고서</w:t>
          </w:r>
        </w:sdtContent>
      </w:sdt>
      <w:r w:rsidR="00A659CA">
        <w:tab/>
      </w:r>
    </w:p>
    <w:sdt>
      <w:sdtPr>
        <w:id w:val="223570817"/>
        <w:placeholder>
          <w:docPart w:val="C42B5239ACFD4F7FAEA2EEB83EBE992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CD7789E" w14:textId="02F1245B" w:rsidR="00BE7495" w:rsidRDefault="00832CD0">
          <w:pPr>
            <w:pStyle w:val="a7"/>
            <w:rPr>
              <w:i w:val="0"/>
              <w:color w:val="53548A" w:themeColor="accent1"/>
              <w:sz w:val="20"/>
              <w:szCs w:val="20"/>
            </w:rPr>
          </w:pPr>
          <w:r>
            <w:t xml:space="preserve">CTF </w:t>
          </w:r>
          <w:r>
            <w:t>문제풀이</w:t>
          </w:r>
        </w:p>
      </w:sdtContent>
    </w:sdt>
    <w:p w14:paraId="2197F673" w14:textId="2E89D05C" w:rsidR="00BE7495" w:rsidRDefault="00B55E9C">
      <w:pPr>
        <w:pStyle w:val="10"/>
        <w:rPr>
          <w:rFonts w:hint="eastAsia"/>
        </w:rPr>
      </w:pPr>
      <w:bookmarkStart w:id="0" w:name="_Toc24988558"/>
      <w:proofErr w:type="spellStart"/>
      <w:r>
        <w:rPr>
          <w:rFonts w:hint="eastAsia"/>
          <w:lang w:val="ko-KR"/>
        </w:rPr>
        <w:t>S</w:t>
      </w:r>
      <w:r>
        <w:rPr>
          <w:lang w:val="ko-KR"/>
        </w:rPr>
        <w:t>enegal</w:t>
      </w:r>
      <w:proofErr w:type="spellEnd"/>
      <w:r>
        <w:rPr>
          <w:lang w:val="ko-KR"/>
        </w:rPr>
        <w:t xml:space="preserve">, </w:t>
      </w:r>
      <w:proofErr w:type="spellStart"/>
      <w:r>
        <w:rPr>
          <w:lang w:val="ko-KR"/>
        </w:rPr>
        <w:t>Finland</w:t>
      </w:r>
      <w:proofErr w:type="spellEnd"/>
      <w:r>
        <w:rPr>
          <w:lang w:val="ko-KR"/>
        </w:rPr>
        <w:t xml:space="preserve">, </w:t>
      </w:r>
      <w:proofErr w:type="spellStart"/>
      <w:r>
        <w:rPr>
          <w:lang w:val="ko-KR"/>
        </w:rPr>
        <w:t>South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Africa</w:t>
      </w:r>
      <w:bookmarkEnd w:id="0"/>
      <w:proofErr w:type="spellEnd"/>
    </w:p>
    <w:p w14:paraId="6A2C3507" w14:textId="69C292C8" w:rsidR="00B55E9C" w:rsidRDefault="00B55E9C">
      <w:pPr>
        <w:rPr>
          <w:lang w:val="ko-KR"/>
        </w:rPr>
      </w:pPr>
      <w:r>
        <w:rPr>
          <w:lang w:val="ko-KR"/>
        </w:rPr>
        <w:t>Base64</w:t>
      </w:r>
    </w:p>
    <w:p w14:paraId="5DD663CE" w14:textId="0C281500" w:rsidR="00BE7495" w:rsidRDefault="00B55E9C">
      <w:pPr>
        <w:rPr>
          <w:lang w:val="ko-KR"/>
        </w:rPr>
      </w:pPr>
      <w:r>
        <w:rPr>
          <w:lang w:val="ko-KR"/>
        </w:rPr>
        <w:t>-Base64</w:t>
      </w:r>
      <w:r>
        <w:rPr>
          <w:rFonts w:hint="eastAsia"/>
          <w:lang w:val="ko-KR"/>
        </w:rPr>
        <w:t>는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8</w:t>
      </w:r>
      <w:r>
        <w:rPr>
          <w:rFonts w:hint="eastAsia"/>
          <w:lang w:val="ko-KR"/>
        </w:rPr>
        <w:t>비트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문자코드에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영향을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받지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않는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공통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ASCII </w:t>
      </w:r>
      <w:r>
        <w:rPr>
          <w:rFonts w:hint="eastAsia"/>
          <w:lang w:val="ko-KR"/>
        </w:rPr>
        <w:t>영역의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문자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들로만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이루어진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일련의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문자열로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바꾸는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인코딩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방식이다</w:t>
      </w:r>
      <w:r>
        <w:rPr>
          <w:rFonts w:hint="eastAsia"/>
          <w:lang w:val="ko-KR"/>
        </w:rPr>
        <w:t>.</w:t>
      </w:r>
    </w:p>
    <w:p w14:paraId="78BA4723" w14:textId="0A6C1E2C" w:rsidR="00B55E9C" w:rsidRDefault="00B55E9C">
      <w:pPr>
        <w:rPr>
          <w:lang w:val="ko-KR"/>
        </w:rPr>
      </w:pPr>
      <w:r>
        <w:rPr>
          <w:rFonts w:hint="eastAsia"/>
          <w:lang w:val="ko-KR"/>
        </w:rPr>
        <w:t>클라우드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컴퓨팅</w:t>
      </w:r>
    </w:p>
    <w:p w14:paraId="7E4AC65A" w14:textId="78568185" w:rsidR="00B55E9C" w:rsidRDefault="00B55E9C">
      <w:pPr>
        <w:rPr>
          <w:lang w:val="ko-KR"/>
        </w:rPr>
      </w:pPr>
      <w:r>
        <w:rPr>
          <w:lang w:val="ko-KR"/>
        </w:rPr>
        <w:t>-</w:t>
      </w:r>
      <w:r>
        <w:rPr>
          <w:rFonts w:hint="eastAsia"/>
          <w:lang w:val="ko-KR"/>
        </w:rPr>
        <w:t>인터넷</w:t>
      </w:r>
      <w:r>
        <w:rPr>
          <w:lang w:val="ko-KR"/>
        </w:rPr>
        <w:t>(</w:t>
      </w:r>
      <w:r>
        <w:rPr>
          <w:rFonts w:hint="eastAsia"/>
          <w:lang w:val="ko-KR"/>
        </w:rPr>
        <w:t>클라우드</w:t>
      </w:r>
      <w:r>
        <w:rPr>
          <w:rFonts w:hint="eastAsia"/>
          <w:lang w:val="ko-KR"/>
        </w:rPr>
        <w:t>)</w:t>
      </w:r>
      <w:r>
        <w:rPr>
          <w:rFonts w:hint="eastAsia"/>
          <w:lang w:val="ko-KR"/>
        </w:rPr>
        <w:t>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통해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가상화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컴퓨터의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시스템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리소스를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제공하는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기술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인터넷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컴퓨팅의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일종으로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정보를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자신의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컴퓨터가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아닌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클라우드에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연결된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다른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컴퓨터로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처리하는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기술이다</w:t>
      </w:r>
      <w:r>
        <w:rPr>
          <w:rFonts w:hint="eastAsia"/>
          <w:lang w:val="ko-KR"/>
        </w:rPr>
        <w:t>.</w:t>
      </w:r>
    </w:p>
    <w:p w14:paraId="29B3D5DC" w14:textId="31ABCA83" w:rsidR="00B55E9C" w:rsidRDefault="00B55E9C">
      <w:pPr>
        <w:rPr>
          <w:lang w:val="ko-KR"/>
        </w:rPr>
      </w:pPr>
      <w:proofErr w:type="spellStart"/>
      <w:r>
        <w:rPr>
          <w:rFonts w:hint="eastAsia"/>
          <w:lang w:val="ko-KR"/>
        </w:rPr>
        <w:t>스턱스넷</w:t>
      </w:r>
      <w:proofErr w:type="spellEnd"/>
    </w:p>
    <w:p w14:paraId="2684E2E7" w14:textId="70AFAFDD" w:rsidR="00B55E9C" w:rsidRDefault="00B55E9C">
      <w:pPr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>2010</w:t>
      </w:r>
      <w:r>
        <w:rPr>
          <w:rFonts w:hint="eastAsia"/>
          <w:lang w:val="ko-KR"/>
        </w:rPr>
        <w:t>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6</w:t>
      </w:r>
      <w:r>
        <w:rPr>
          <w:rFonts w:hint="eastAsia"/>
          <w:lang w:val="ko-KR"/>
        </w:rPr>
        <w:t>월에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발견된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바이러스</w:t>
      </w:r>
      <w:r>
        <w:rPr>
          <w:rFonts w:hint="eastAsia"/>
          <w:lang w:val="ko-KR"/>
        </w:rPr>
        <w:t>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마이크로소프트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윈도우를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통해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감염되어</w:t>
      </w:r>
      <w:r>
        <w:rPr>
          <w:rFonts w:hint="eastAsia"/>
          <w:lang w:val="ko-KR"/>
        </w:rPr>
        <w:t>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지멘스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산업의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소프트웨어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및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장비를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공격한다</w:t>
      </w:r>
      <w:r>
        <w:rPr>
          <w:rFonts w:hint="eastAsia"/>
          <w:lang w:val="ko-KR"/>
        </w:rPr>
        <w:t>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최초의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악성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소프트웨어는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아니지만</w:t>
      </w:r>
      <w:r>
        <w:rPr>
          <w:lang w:val="ko-KR"/>
        </w:rPr>
        <w:t xml:space="preserve">, </w:t>
      </w:r>
      <w:r>
        <w:rPr>
          <w:rFonts w:hint="eastAsia"/>
          <w:lang w:val="ko-KR"/>
        </w:rPr>
        <w:t>산업시설을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감시하고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파괴하는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악성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소프트웨어로는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최초이다</w:t>
      </w:r>
      <w:r>
        <w:rPr>
          <w:rFonts w:hint="eastAsia"/>
          <w:lang w:val="ko-KR"/>
        </w:rPr>
        <w:t>.</w:t>
      </w:r>
    </w:p>
    <w:p w14:paraId="1EFAB77C" w14:textId="3101CBC1" w:rsidR="00B55E9C" w:rsidRDefault="00B55E9C">
      <w:pPr>
        <w:rPr>
          <w:lang w:val="ko-KR"/>
        </w:rPr>
      </w:pPr>
      <w:proofErr w:type="spellStart"/>
      <w:r>
        <w:rPr>
          <w:lang w:val="ko-KR"/>
        </w:rPr>
        <w:t>Malware</w:t>
      </w:r>
      <w:proofErr w:type="spellEnd"/>
    </w:p>
    <w:p w14:paraId="2CF270B9" w14:textId="76C1295D" w:rsidR="00B55E9C" w:rsidRDefault="00B55E9C">
      <w:pPr>
        <w:rPr>
          <w:lang w:val="ko-KR"/>
        </w:rPr>
      </w:pPr>
      <w:r>
        <w:rPr>
          <w:lang w:val="ko-KR"/>
        </w:rPr>
        <w:t>-</w:t>
      </w:r>
      <w:proofErr w:type="spellStart"/>
      <w:r w:rsidR="002E1663">
        <w:rPr>
          <w:rFonts w:hint="eastAsia"/>
          <w:lang w:val="ko-KR"/>
        </w:rPr>
        <w:t>m</w:t>
      </w:r>
      <w:r w:rsidR="002E1663">
        <w:rPr>
          <w:lang w:val="ko-KR"/>
        </w:rPr>
        <w:t>alicious</w:t>
      </w:r>
      <w:r w:rsidR="002E1663">
        <w:rPr>
          <w:rFonts w:hint="eastAsia"/>
          <w:lang w:val="ko-KR"/>
        </w:rPr>
        <w:t>와</w:t>
      </w:r>
      <w:proofErr w:type="spellEnd"/>
      <w:r w:rsidR="002E1663">
        <w:rPr>
          <w:rFonts w:hint="eastAsia"/>
          <w:lang w:val="ko-KR"/>
        </w:rPr>
        <w:t xml:space="preserve"> </w:t>
      </w:r>
      <w:proofErr w:type="spellStart"/>
      <w:r w:rsidR="002E1663">
        <w:rPr>
          <w:lang w:val="ko-KR"/>
        </w:rPr>
        <w:t>software</w:t>
      </w:r>
      <w:r w:rsidR="002E1663">
        <w:rPr>
          <w:rFonts w:hint="eastAsia"/>
          <w:lang w:val="ko-KR"/>
        </w:rPr>
        <w:t>의</w:t>
      </w:r>
      <w:proofErr w:type="spellEnd"/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합성어로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컴퓨터</w:t>
      </w:r>
      <w:r w:rsidR="002E1663">
        <w:rPr>
          <w:rFonts w:hint="eastAsia"/>
          <w:lang w:val="ko-KR"/>
        </w:rPr>
        <w:t>,</w:t>
      </w:r>
      <w:r w:rsidR="002E1663">
        <w:rPr>
          <w:lang w:val="ko-KR"/>
        </w:rPr>
        <w:t xml:space="preserve"> </w:t>
      </w:r>
      <w:r w:rsidR="002E1663">
        <w:rPr>
          <w:rFonts w:hint="eastAsia"/>
          <w:lang w:val="ko-KR"/>
        </w:rPr>
        <w:t>서버</w:t>
      </w:r>
      <w:r w:rsidR="002E1663">
        <w:rPr>
          <w:rFonts w:hint="eastAsia"/>
          <w:lang w:val="ko-KR"/>
        </w:rPr>
        <w:t>,</w:t>
      </w:r>
      <w:r w:rsidR="002E1663">
        <w:rPr>
          <w:lang w:val="ko-KR"/>
        </w:rPr>
        <w:t xml:space="preserve"> </w:t>
      </w:r>
      <w:r w:rsidR="002E1663">
        <w:rPr>
          <w:rFonts w:hint="eastAsia"/>
          <w:lang w:val="ko-KR"/>
        </w:rPr>
        <w:t>클라이언트</w:t>
      </w:r>
      <w:r w:rsidR="002E1663">
        <w:rPr>
          <w:rFonts w:hint="eastAsia"/>
          <w:lang w:val="ko-KR"/>
        </w:rPr>
        <w:t>,</w:t>
      </w:r>
      <w:r w:rsidR="002E1663">
        <w:rPr>
          <w:lang w:val="ko-KR"/>
        </w:rPr>
        <w:t xml:space="preserve"> </w:t>
      </w:r>
      <w:r w:rsidR="002E1663">
        <w:rPr>
          <w:rFonts w:hint="eastAsia"/>
          <w:lang w:val="ko-KR"/>
        </w:rPr>
        <w:t>네트워크에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악영향을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끼칠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수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있는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모든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소프트웨어의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총칭이다</w:t>
      </w:r>
      <w:r w:rsidR="002E1663">
        <w:rPr>
          <w:rFonts w:hint="eastAsia"/>
          <w:lang w:val="ko-KR"/>
        </w:rPr>
        <w:t>.</w:t>
      </w:r>
      <w:r w:rsidR="002E1663">
        <w:rPr>
          <w:lang w:val="ko-KR"/>
        </w:rPr>
        <w:t xml:space="preserve"> </w:t>
      </w:r>
      <w:r w:rsidR="002E1663">
        <w:rPr>
          <w:rFonts w:hint="eastAsia"/>
          <w:lang w:val="ko-KR"/>
        </w:rPr>
        <w:t>바이러스</w:t>
      </w:r>
      <w:r w:rsidR="002E1663">
        <w:rPr>
          <w:rFonts w:hint="eastAsia"/>
          <w:lang w:val="ko-KR"/>
        </w:rPr>
        <w:t>,</w:t>
      </w:r>
      <w:r w:rsidR="002E1663">
        <w:rPr>
          <w:lang w:val="ko-KR"/>
        </w:rPr>
        <w:t xml:space="preserve"> </w:t>
      </w:r>
      <w:r w:rsidR="002E1663">
        <w:rPr>
          <w:rFonts w:hint="eastAsia"/>
          <w:lang w:val="ko-KR"/>
        </w:rPr>
        <w:t>웜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등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시스템에</w:t>
      </w:r>
      <w:r w:rsidR="002E1663">
        <w:rPr>
          <w:lang w:val="ko-KR"/>
        </w:rPr>
        <w:t xml:space="preserve"> </w:t>
      </w:r>
      <w:r w:rsidR="002E1663">
        <w:rPr>
          <w:rFonts w:hint="eastAsia"/>
          <w:lang w:val="ko-KR"/>
        </w:rPr>
        <w:t>해를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입히거나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시스템을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방해하기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위해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설계된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악성</w:t>
      </w:r>
      <w:r w:rsidR="002E1663">
        <w:rPr>
          <w:rFonts w:hint="eastAsia"/>
          <w:lang w:val="ko-KR"/>
        </w:rPr>
        <w:t xml:space="preserve"> </w:t>
      </w:r>
      <w:r w:rsidR="002E1663">
        <w:rPr>
          <w:rFonts w:hint="eastAsia"/>
          <w:lang w:val="ko-KR"/>
        </w:rPr>
        <w:t>소프트웨어</w:t>
      </w:r>
      <w:r w:rsidR="002E1663">
        <w:rPr>
          <w:rFonts w:hint="eastAsia"/>
          <w:lang w:val="ko-KR"/>
        </w:rPr>
        <w:t>.</w:t>
      </w:r>
    </w:p>
    <w:p w14:paraId="6B5CD968" w14:textId="640D581A" w:rsidR="002E1663" w:rsidRDefault="002E1663">
      <w:pPr>
        <w:rPr>
          <w:lang w:val="ko-KR"/>
        </w:rPr>
      </w:pPr>
    </w:p>
    <w:p w14:paraId="6EF9B7E2" w14:textId="7D103C27" w:rsidR="002E1663" w:rsidRDefault="002E1663">
      <w:pPr>
        <w:rPr>
          <w:lang w:val="ko-KR"/>
        </w:rPr>
      </w:pPr>
    </w:p>
    <w:p w14:paraId="72E0A976" w14:textId="2FD21977" w:rsidR="002E1663" w:rsidRDefault="002E1663">
      <w:pPr>
        <w:rPr>
          <w:lang w:val="ko-KR"/>
        </w:rPr>
      </w:pPr>
    </w:p>
    <w:p w14:paraId="2A27BEFA" w14:textId="51D64101" w:rsidR="002E1663" w:rsidRDefault="002E1663">
      <w:pPr>
        <w:rPr>
          <w:lang w:val="ko-KR"/>
        </w:rPr>
      </w:pPr>
    </w:p>
    <w:p w14:paraId="2388A872" w14:textId="4CB2D22A" w:rsidR="002E1663" w:rsidRDefault="002E1663">
      <w:pPr>
        <w:rPr>
          <w:lang w:val="ko-KR"/>
        </w:rPr>
      </w:pPr>
    </w:p>
    <w:p w14:paraId="03356A4E" w14:textId="333BEC08" w:rsidR="002E1663" w:rsidRDefault="002E1663">
      <w:pPr>
        <w:rPr>
          <w:lang w:val="ko-KR"/>
        </w:rPr>
      </w:pPr>
    </w:p>
    <w:p w14:paraId="1CDAC381" w14:textId="77777777" w:rsidR="002E1663" w:rsidRDefault="002E1663">
      <w:pPr>
        <w:rPr>
          <w:rFonts w:hint="eastAsia"/>
        </w:rPr>
      </w:pPr>
    </w:p>
    <w:p w14:paraId="04BFC15D" w14:textId="20F42B4F" w:rsidR="00BE7495" w:rsidRDefault="002E1663">
      <w:pPr>
        <w:pStyle w:val="2"/>
        <w:rPr>
          <w:rFonts w:hint="eastAsia"/>
        </w:rPr>
      </w:pPr>
      <w:bookmarkStart w:id="1" w:name="_Toc24988559"/>
      <w:r>
        <w:rPr>
          <w:rFonts w:hint="eastAsia"/>
        </w:rPr>
        <w:lastRenderedPageBreak/>
        <w:t>P</w:t>
      </w:r>
      <w:r>
        <w:t>oland</w:t>
      </w:r>
      <w:bookmarkEnd w:id="1"/>
    </w:p>
    <w:p w14:paraId="4B69B300" w14:textId="392F9189" w:rsidR="00BE7495" w:rsidRPr="002E1663" w:rsidRDefault="002E1663" w:rsidP="002E1663">
      <w:pPr>
        <w:pStyle w:val="af4"/>
        <w:numPr>
          <w:ilvl w:val="0"/>
          <w:numId w:val="3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828A6D" wp14:editId="57120CA9">
            <wp:simplePos x="0" y="0"/>
            <wp:positionH relativeFrom="column">
              <wp:posOffset>47625</wp:posOffset>
            </wp:positionH>
            <wp:positionV relativeFrom="paragraph">
              <wp:posOffset>635</wp:posOffset>
            </wp:positionV>
            <wp:extent cx="4857750" cy="466725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1663">
        <w:rPr>
          <w:lang w:val="ko-KR"/>
        </w:rPr>
        <w:t>“&lt;%</w:t>
      </w:r>
      <w:proofErr w:type="gramStart"/>
      <w:r w:rsidRPr="002E1663">
        <w:rPr>
          <w:lang w:val="ko-KR"/>
        </w:rPr>
        <w:t xml:space="preserve">” </w:t>
      </w:r>
      <w:proofErr w:type="spellStart"/>
      <w:r w:rsidRPr="002E1663">
        <w:rPr>
          <w:rFonts w:hint="eastAsia"/>
          <w:lang w:val="ko-KR"/>
        </w:rPr>
        <w:t>를</w:t>
      </w:r>
      <w:proofErr w:type="spellEnd"/>
      <w:proofErr w:type="gramEnd"/>
      <w:r w:rsidRPr="002E1663">
        <w:rPr>
          <w:rFonts w:hint="eastAsia"/>
          <w:lang w:val="ko-KR"/>
        </w:rPr>
        <w:t xml:space="preserve"> </w:t>
      </w:r>
      <w:r w:rsidRPr="002E1663">
        <w:rPr>
          <w:rFonts w:hint="eastAsia"/>
          <w:lang w:val="ko-KR"/>
        </w:rPr>
        <w:t>검색하여</w:t>
      </w:r>
      <w:r w:rsidRPr="002E1663">
        <w:rPr>
          <w:rFonts w:hint="eastAsia"/>
          <w:lang w:val="ko-KR"/>
        </w:rPr>
        <w:t xml:space="preserve"> </w:t>
      </w:r>
      <w:r w:rsidRPr="002E1663">
        <w:rPr>
          <w:lang w:val="ko-KR"/>
        </w:rPr>
        <w:t xml:space="preserve">JSP </w:t>
      </w:r>
      <w:r w:rsidRPr="002E1663">
        <w:rPr>
          <w:rFonts w:hint="eastAsia"/>
          <w:lang w:val="ko-KR"/>
        </w:rPr>
        <w:t>문법인</w:t>
      </w:r>
      <w:r w:rsidRPr="002E1663">
        <w:rPr>
          <w:rFonts w:hint="eastAsia"/>
          <w:lang w:val="ko-KR"/>
        </w:rPr>
        <w:t xml:space="preserve"> </w:t>
      </w:r>
      <w:r w:rsidRPr="002E1663">
        <w:rPr>
          <w:rFonts w:hint="eastAsia"/>
          <w:lang w:val="ko-KR"/>
        </w:rPr>
        <w:t>것을</w:t>
      </w:r>
      <w:r w:rsidRPr="002E1663">
        <w:rPr>
          <w:rFonts w:hint="eastAsia"/>
          <w:lang w:val="ko-KR"/>
        </w:rPr>
        <w:t xml:space="preserve"> </w:t>
      </w:r>
      <w:r w:rsidRPr="002E1663">
        <w:rPr>
          <w:rFonts w:hint="eastAsia"/>
          <w:lang w:val="ko-KR"/>
        </w:rPr>
        <w:t>확인</w:t>
      </w:r>
      <w:r w:rsidRPr="002E1663">
        <w:rPr>
          <w:rFonts w:hint="eastAsia"/>
          <w:lang w:val="ko-KR"/>
        </w:rPr>
        <w:t>.</w:t>
      </w:r>
    </w:p>
    <w:p w14:paraId="70EF198C" w14:textId="3FA38C44" w:rsidR="002E1663" w:rsidRDefault="002E1663" w:rsidP="002E1663">
      <w:pPr>
        <w:pStyle w:val="af4"/>
        <w:numPr>
          <w:ilvl w:val="0"/>
          <w:numId w:val="35"/>
        </w:numPr>
      </w:pPr>
      <w:r>
        <w:rPr>
          <w:rFonts w:hint="eastAsia"/>
        </w:rPr>
        <w:t>R</w:t>
      </w:r>
      <w:r>
        <w:t>eplace(</w:t>
      </w:r>
      <w:r>
        <w:rPr>
          <w:rFonts w:hint="eastAsia"/>
        </w:rPr>
        <w:t>치환</w:t>
      </w:r>
      <w:r>
        <w:t xml:space="preserve">)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t>Mid(</w:t>
      </w:r>
      <w:r>
        <w:rPr>
          <w:rFonts w:hint="eastAsia"/>
        </w:rPr>
        <w:t>추출</w:t>
      </w:r>
      <w:r>
        <w:t xml:space="preserve">)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t>.</w:t>
      </w:r>
    </w:p>
    <w:p w14:paraId="0048D2EA" w14:textId="657BAEA3" w:rsidR="002E1663" w:rsidRDefault="002E1663" w:rsidP="002E1663">
      <w:pPr>
        <w:pStyle w:val="af4"/>
        <w:numPr>
          <w:ilvl w:val="0"/>
          <w:numId w:val="35"/>
        </w:numPr>
      </w:pPr>
      <w:r>
        <w:t>result = “admin”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result1 = “ad”, result2 = “min”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t>.</w:t>
      </w:r>
    </w:p>
    <w:p w14:paraId="2D638511" w14:textId="28AE8EF6" w:rsidR="002E1663" w:rsidRDefault="002E1663" w:rsidP="002E1663">
      <w:pPr>
        <w:pStyle w:val="af4"/>
        <w:numPr>
          <w:ilvl w:val="0"/>
          <w:numId w:val="35"/>
        </w:numPr>
      </w:pPr>
      <w:r>
        <w:t>str = “</w:t>
      </w:r>
      <w:proofErr w:type="spellStart"/>
      <w:r>
        <w:t>ami</w:t>
      </w:r>
      <w:proofErr w:type="spellEnd"/>
      <w:r>
        <w:t>”</w:t>
      </w:r>
    </w:p>
    <w:p w14:paraId="4BAF2E7C" w14:textId="2058BDA6" w:rsidR="002E1663" w:rsidRDefault="002E1663" w:rsidP="002E1663">
      <w:pPr>
        <w:pStyle w:val="af4"/>
        <w:numPr>
          <w:ilvl w:val="0"/>
          <w:numId w:val="35"/>
        </w:numPr>
      </w:pPr>
      <w:r>
        <w:t>“</w:t>
      </w:r>
      <w:proofErr w:type="spellStart"/>
      <w:r>
        <w:t>ami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Base64 </w:t>
      </w:r>
      <w:r>
        <w:rPr>
          <w:rFonts w:hint="eastAsia"/>
        </w:rPr>
        <w:t>인코딩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“</w:t>
      </w:r>
      <w:r w:rsidRPr="002E1663">
        <w:t>YW1p</w:t>
      </w:r>
      <w:r>
        <w:t xml:space="preserve">” </w:t>
      </w:r>
      <w:r w:rsidR="00EA15DF">
        <w:rPr>
          <w:rFonts w:hint="eastAsia"/>
        </w:rPr>
        <w:t>입력</w:t>
      </w:r>
    </w:p>
    <w:p w14:paraId="3B23C23D" w14:textId="1BD441AC" w:rsidR="002E1663" w:rsidRDefault="002E1663" w:rsidP="002E1663"/>
    <w:p w14:paraId="38E82EA3" w14:textId="4B9ADE7B" w:rsidR="002E1663" w:rsidRDefault="002E1663" w:rsidP="002E1663"/>
    <w:p w14:paraId="0F55E024" w14:textId="2C696D5D" w:rsidR="002E1663" w:rsidRDefault="002E1663" w:rsidP="002E1663"/>
    <w:p w14:paraId="63954D1E" w14:textId="14773EAF" w:rsidR="002E1663" w:rsidRDefault="002E1663" w:rsidP="002E1663"/>
    <w:p w14:paraId="3DAC802A" w14:textId="754F7656" w:rsidR="002E1663" w:rsidRDefault="002E1663" w:rsidP="002E1663"/>
    <w:p w14:paraId="047BB0E4" w14:textId="77777777" w:rsidR="002E1663" w:rsidRDefault="002E1663" w:rsidP="002E1663">
      <w:pPr>
        <w:rPr>
          <w:rFonts w:hint="eastAsia"/>
        </w:rPr>
      </w:pPr>
    </w:p>
    <w:p w14:paraId="3104D2E7" w14:textId="28121CB2" w:rsidR="00BE7495" w:rsidRPr="00EA15DF" w:rsidRDefault="00EA15DF">
      <w:pPr>
        <w:pStyle w:val="3"/>
        <w:rPr>
          <w:rFonts w:hint="eastAsia"/>
          <w:sz w:val="28"/>
          <w:szCs w:val="28"/>
        </w:rPr>
      </w:pPr>
      <w:bookmarkStart w:id="2" w:name="_Toc2498856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B3F17" wp14:editId="59E39D86">
            <wp:simplePos x="0" y="0"/>
            <wp:positionH relativeFrom="margin">
              <wp:align>right</wp:align>
            </wp:positionH>
            <wp:positionV relativeFrom="paragraph">
              <wp:posOffset>1743075</wp:posOffset>
            </wp:positionV>
            <wp:extent cx="5732145" cy="4305935"/>
            <wp:effectExtent l="0" t="0" r="1905" b="0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663" w:rsidRPr="00EA15DF">
        <w:rPr>
          <w:rFonts w:hint="eastAsia"/>
          <w:sz w:val="28"/>
          <w:szCs w:val="28"/>
        </w:rPr>
        <w:t>N</w:t>
      </w:r>
      <w:r w:rsidR="002E1663" w:rsidRPr="00EA15DF">
        <w:rPr>
          <w:sz w:val="28"/>
          <w:szCs w:val="28"/>
        </w:rPr>
        <w:t>ew</w:t>
      </w:r>
      <w:r w:rsidRPr="00EA15DF">
        <w:rPr>
          <w:sz w:val="28"/>
          <w:szCs w:val="28"/>
        </w:rPr>
        <w:t xml:space="preserve"> Zealand</w:t>
      </w:r>
      <w:bookmarkEnd w:id="2"/>
    </w:p>
    <w:p w14:paraId="1AB05216" w14:textId="146350C8" w:rsidR="00BE7495" w:rsidRDefault="00EA15DF" w:rsidP="00EA15DF">
      <w:pPr>
        <w:pStyle w:val="af4"/>
        <w:numPr>
          <w:ilvl w:val="0"/>
          <w:numId w:val="3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3D1583" wp14:editId="112925F0">
            <wp:simplePos x="0" y="0"/>
            <wp:positionH relativeFrom="column">
              <wp:posOffset>47625</wp:posOffset>
            </wp:positionH>
            <wp:positionV relativeFrom="paragraph">
              <wp:posOffset>635</wp:posOffset>
            </wp:positionV>
            <wp:extent cx="1657350" cy="1447800"/>
            <wp:effectExtent l="0" t="0" r="0" b="0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다운받은</w:t>
      </w:r>
      <w:r>
        <w:rPr>
          <w:rFonts w:hint="eastAsia"/>
        </w:rPr>
        <w:t xml:space="preserve"> </w:t>
      </w:r>
      <w:r>
        <w:rPr>
          <w:rFonts w:hint="eastAsia"/>
        </w:rPr>
        <w:t>실행파일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창이</w:t>
      </w:r>
      <w:r>
        <w:rPr>
          <w:rFonts w:hint="eastAsia"/>
        </w:rPr>
        <w:t xml:space="preserve"> </w:t>
      </w:r>
      <w:r>
        <w:rPr>
          <w:rFonts w:hint="eastAsia"/>
        </w:rPr>
        <w:t>뜸</w:t>
      </w:r>
      <w:r>
        <w:t>.</w:t>
      </w:r>
    </w:p>
    <w:p w14:paraId="411ECA4B" w14:textId="3C81F3E2" w:rsidR="00EA15DF" w:rsidRDefault="00EA15DF" w:rsidP="00EA15DF">
      <w:pPr>
        <w:pStyle w:val="af4"/>
        <w:numPr>
          <w:ilvl w:val="0"/>
          <w:numId w:val="37"/>
        </w:numPr>
      </w:pPr>
      <w:r>
        <w:t>Category Reversing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t>OllyDbg</w:t>
      </w:r>
      <w:proofErr w:type="spellEnd"/>
      <w:r>
        <w:t xml:space="preserve"> </w:t>
      </w:r>
      <w:r>
        <w:rPr>
          <w:rFonts w:hint="eastAsia"/>
        </w:rPr>
        <w:t>툴을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</w:p>
    <w:p w14:paraId="3D2F539A" w14:textId="2FE30672" w:rsidR="00EA15DF" w:rsidRDefault="00EA15DF" w:rsidP="00EA15DF">
      <w:pPr>
        <w:pStyle w:val="af4"/>
        <w:numPr>
          <w:ilvl w:val="0"/>
          <w:numId w:val="37"/>
        </w:numPr>
      </w:pPr>
      <w:r>
        <w:t>String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문구로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t>.</w:t>
      </w:r>
    </w:p>
    <w:p w14:paraId="337AFF6F" w14:textId="16A372F0" w:rsidR="00EA15DF" w:rsidRDefault="00EA15DF" w:rsidP="00EA15DF">
      <w:pPr>
        <w:pStyle w:val="af4"/>
        <w:numPr>
          <w:ilvl w:val="0"/>
          <w:numId w:val="37"/>
        </w:numPr>
      </w:pPr>
      <w:r>
        <w:t>“913465”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t>“Congratulation!”</w:t>
      </w:r>
      <w:r>
        <w:rPr>
          <w:rFonts w:hint="eastAsia"/>
        </w:rPr>
        <w:t>문구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7BCB9D7C" w14:textId="6A73A95A" w:rsidR="00832CD0" w:rsidRDefault="00EA15DF" w:rsidP="00832CD0">
      <w:pPr>
        <w:pStyle w:val="af4"/>
        <w:numPr>
          <w:ilvl w:val="0"/>
          <w:numId w:val="37"/>
        </w:numPr>
        <w:rPr>
          <w:rFonts w:hint="eastAsia"/>
        </w:rPr>
      </w:pPr>
      <w:r>
        <w:t>“913465”</w:t>
      </w:r>
      <w:r>
        <w:rPr>
          <w:rFonts w:hint="eastAsia"/>
        </w:rPr>
        <w:t>를</w:t>
      </w:r>
      <w:r>
        <w:rPr>
          <w:rFonts w:hint="eastAsia"/>
        </w:rPr>
        <w:t xml:space="preserve"> B</w:t>
      </w:r>
      <w:r>
        <w:t xml:space="preserve">ase64 </w:t>
      </w:r>
      <w:r>
        <w:rPr>
          <w:rFonts w:hint="eastAsia"/>
        </w:rPr>
        <w:t>인코딩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t>“</w:t>
      </w:r>
      <w:r w:rsidRPr="00EA15DF">
        <w:t>OTEzNDY1</w:t>
      </w:r>
      <w:r>
        <w:t xml:space="preserve">” </w:t>
      </w:r>
      <w:r>
        <w:rPr>
          <w:rFonts w:hint="eastAsia"/>
        </w:rPr>
        <w:t>입력</w:t>
      </w:r>
    </w:p>
    <w:p w14:paraId="620023DE" w14:textId="6553519F" w:rsidR="00832CD0" w:rsidRDefault="00832CD0" w:rsidP="00832CD0">
      <w:pPr>
        <w:rPr>
          <w:rFonts w:hint="eastAsia"/>
        </w:rPr>
      </w:pPr>
      <w:r>
        <w:rPr>
          <w:rFonts w:hint="eastAsia"/>
        </w:rPr>
        <w:t>+P</w:t>
      </w:r>
      <w:r>
        <w:t xml:space="preserve">hilippines, </w:t>
      </w:r>
      <w:r>
        <w:rPr>
          <w:rFonts w:hint="eastAsia"/>
        </w:rPr>
        <w:t>T</w:t>
      </w:r>
      <w:r>
        <w:t xml:space="preserve">urkey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t>Wireshark</w:t>
      </w:r>
      <w:r>
        <w:rPr>
          <w:rFonts w:hint="eastAsia"/>
        </w:rPr>
        <w:t>툴</w:t>
      </w:r>
      <w:r>
        <w:rPr>
          <w:rFonts w:hint="eastAsia"/>
        </w:rPr>
        <w:t xml:space="preserve"> </w:t>
      </w:r>
      <w:r>
        <w:rPr>
          <w:rFonts w:hint="eastAsia"/>
        </w:rPr>
        <w:t>사용과</w:t>
      </w:r>
      <w:r>
        <w:t xml:space="preserve"> </w:t>
      </w:r>
      <w:r>
        <w:rPr>
          <w:rFonts w:hint="eastAsia"/>
        </w:rPr>
        <w:t>s</w:t>
      </w:r>
      <w:r>
        <w:t xml:space="preserve">hadow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복호화를</w:t>
      </w:r>
      <w:r>
        <w:rPr>
          <w:rFonts w:hint="eastAsia"/>
        </w:rPr>
        <w:t xml:space="preserve"> </w:t>
      </w:r>
      <w:r>
        <w:rPr>
          <w:rFonts w:hint="eastAsia"/>
        </w:rPr>
        <w:t>진행하지</w:t>
      </w:r>
      <w:r>
        <w:rPr>
          <w:rFonts w:hint="eastAsia"/>
        </w:rPr>
        <w:t xml:space="preserve"> </w:t>
      </w:r>
      <w:r>
        <w:rPr>
          <w:rFonts w:hint="eastAsia"/>
        </w:rPr>
        <w:t>못하여</w:t>
      </w:r>
      <w:r>
        <w:rPr>
          <w:rFonts w:hint="eastAsia"/>
        </w:rPr>
        <w:t xml:space="preserve"> </w:t>
      </w:r>
      <w:r>
        <w:rPr>
          <w:rFonts w:hint="eastAsia"/>
        </w:rPr>
        <w:t>문제풀이에</w:t>
      </w:r>
      <w:r>
        <w:rPr>
          <w:rFonts w:hint="eastAsia"/>
        </w:rPr>
        <w:t xml:space="preserve"> </w:t>
      </w:r>
      <w:r>
        <w:rPr>
          <w:rFonts w:hint="eastAsia"/>
        </w:rPr>
        <w:t>넣지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rPr>
          <w:rFonts w:hint="eastAsia"/>
        </w:rPr>
        <w:t>.</w:t>
      </w:r>
      <w:bookmarkStart w:id="3" w:name="_GoBack"/>
      <w:bookmarkEnd w:id="3"/>
    </w:p>
    <w:sectPr w:rsidR="00832CD0">
      <w:headerReference w:type="even" r:id="rId15"/>
      <w:headerReference w:type="default" r:id="rId16"/>
      <w:footerReference w:type="even" r:id="rId17"/>
      <w:footerReference w:type="default" r:id="rId18"/>
      <w:pgSz w:w="11907" w:h="16839"/>
      <w:pgMar w:top="1418" w:right="1440" w:bottom="1440" w:left="1440" w:header="851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A56BA" w14:textId="77777777" w:rsidR="0016089A" w:rsidRDefault="0016089A">
      <w:r>
        <w:separator/>
      </w:r>
    </w:p>
    <w:p w14:paraId="3B5DF756" w14:textId="77777777" w:rsidR="0016089A" w:rsidRDefault="0016089A"/>
    <w:p w14:paraId="1EE668F3" w14:textId="77777777" w:rsidR="0016089A" w:rsidRDefault="0016089A"/>
    <w:p w14:paraId="0854E96E" w14:textId="77777777" w:rsidR="0016089A" w:rsidRDefault="0016089A"/>
    <w:p w14:paraId="3C8BC873" w14:textId="77777777" w:rsidR="0016089A" w:rsidRDefault="0016089A"/>
  </w:endnote>
  <w:endnote w:type="continuationSeparator" w:id="0">
    <w:p w14:paraId="5F02DA4E" w14:textId="77777777" w:rsidR="0016089A" w:rsidRDefault="0016089A">
      <w:r>
        <w:continuationSeparator/>
      </w:r>
    </w:p>
    <w:p w14:paraId="0B7DC159" w14:textId="77777777" w:rsidR="0016089A" w:rsidRDefault="0016089A"/>
    <w:p w14:paraId="726F3318" w14:textId="77777777" w:rsidR="0016089A" w:rsidRDefault="0016089A"/>
    <w:p w14:paraId="2F080FAA" w14:textId="77777777" w:rsidR="0016089A" w:rsidRDefault="0016089A"/>
    <w:p w14:paraId="634DAE9E" w14:textId="77777777" w:rsidR="0016089A" w:rsidRDefault="001608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8B1DF" w14:textId="77777777" w:rsidR="00BE7495" w:rsidRDefault="00BE7495">
    <w:pPr>
      <w:jc w:val="right"/>
    </w:pPr>
  </w:p>
  <w:p w14:paraId="62BC5EBF" w14:textId="77777777" w:rsidR="00BE7495" w:rsidRDefault="00DD1D85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ko-KR"/>
      </w:rPr>
      <w:t>2</w:t>
    </w:r>
    <w:r>
      <w:rPr>
        <w:noProof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14:paraId="6F8BC211" w14:textId="77777777" w:rsidR="00BE7495" w:rsidRDefault="00A659CA">
    <w:pPr>
      <w:jc w:val="right"/>
    </w:pPr>
    <w:r>
      <w:rPr>
        <w:noProof/>
      </w:rPr>
      <mc:AlternateContent>
        <mc:Choice Requires="wpg">
          <w:drawing>
            <wp:inline distT="0" distB="0" distL="0" distR="0" wp14:anchorId="71381B7F" wp14:editId="1083CB21">
              <wp:extent cx="2327910" cy="45085"/>
              <wp:effectExtent l="13335" t="15240" r="11430" b="6350"/>
              <wp:docPr id="6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7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DD4D562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" strokecolor="#438086 [3205]" strokeweight=".25pt"/>
              <w10:anchorlock/>
            </v:group>
          </w:pict>
        </mc:Fallback>
      </mc:AlternateContent>
    </w:r>
  </w:p>
  <w:p w14:paraId="5FA0F511" w14:textId="77777777" w:rsidR="00BE7495" w:rsidRDefault="00BE7495">
    <w:pPr>
      <w:pStyle w:val="af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D9F4A" w14:textId="77777777" w:rsidR="00BE7495" w:rsidRDefault="00BE7495">
    <w:pPr>
      <w:jc w:val="right"/>
    </w:pPr>
  </w:p>
  <w:p w14:paraId="5564C4A8" w14:textId="77777777" w:rsidR="00BE7495" w:rsidRDefault="00DD1D85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ko-KR"/>
      </w:rPr>
      <w:t>1</w:t>
    </w:r>
    <w:r>
      <w:rPr>
        <w:noProof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14:paraId="15D934BB" w14:textId="77777777" w:rsidR="00BE7495" w:rsidRDefault="00A659CA">
    <w:pPr>
      <w:jc w:val="right"/>
    </w:pPr>
    <w:r>
      <w:rPr>
        <w:noProof/>
      </w:rPr>
      <mc:AlternateContent>
        <mc:Choice Requires="wpg">
          <w:drawing>
            <wp:inline distT="0" distB="0" distL="0" distR="0" wp14:anchorId="2B146B5C" wp14:editId="49676F01">
              <wp:extent cx="2327910" cy="45085"/>
              <wp:effectExtent l="13335" t="15240" r="11430" b="6350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D6C73A2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+7WwwAAANoAAAAPAAAAZHJzL2Rvd25yZXYueG1sRI9Ba8JA&#10;FITvBf/D8gRvddOA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B3vu1s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14:paraId="48C8994A" w14:textId="77777777" w:rsidR="00BE7495" w:rsidRDefault="00BE7495">
    <w:pPr>
      <w:pStyle w:val="af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F2D4B" w14:textId="77777777" w:rsidR="0016089A" w:rsidRDefault="0016089A">
      <w:r>
        <w:separator/>
      </w:r>
    </w:p>
    <w:p w14:paraId="58E94F91" w14:textId="77777777" w:rsidR="0016089A" w:rsidRDefault="0016089A"/>
    <w:p w14:paraId="099E45CC" w14:textId="77777777" w:rsidR="0016089A" w:rsidRDefault="0016089A"/>
    <w:p w14:paraId="17E8479A" w14:textId="77777777" w:rsidR="0016089A" w:rsidRDefault="0016089A"/>
    <w:p w14:paraId="450FA407" w14:textId="77777777" w:rsidR="0016089A" w:rsidRDefault="0016089A"/>
  </w:footnote>
  <w:footnote w:type="continuationSeparator" w:id="0">
    <w:p w14:paraId="235F73FB" w14:textId="77777777" w:rsidR="0016089A" w:rsidRDefault="0016089A">
      <w:r>
        <w:continuationSeparator/>
      </w:r>
    </w:p>
    <w:p w14:paraId="1FF1175D" w14:textId="77777777" w:rsidR="0016089A" w:rsidRDefault="0016089A"/>
    <w:p w14:paraId="7F1A0095" w14:textId="77777777" w:rsidR="0016089A" w:rsidRDefault="0016089A"/>
    <w:p w14:paraId="23953E01" w14:textId="77777777" w:rsidR="0016089A" w:rsidRDefault="0016089A"/>
    <w:p w14:paraId="2F78792B" w14:textId="77777777" w:rsidR="0016089A" w:rsidRDefault="001608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42652D5D" w14:textId="7B9544E6" w:rsidR="00BE7495" w:rsidRDefault="00DB61B5">
        <w:pPr>
          <w:pStyle w:val="af0"/>
          <w:pBdr>
            <w:bottom w:val="single" w:sz="4" w:space="0" w:color="auto"/>
          </w:pBdr>
        </w:pPr>
        <w:r>
          <w:t>여인후</w:t>
        </w:r>
      </w:p>
    </w:sdtContent>
  </w:sdt>
  <w:p w14:paraId="3E8A1D3B" w14:textId="77777777" w:rsidR="00BE7495" w:rsidRDefault="00BE7495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5D6C145F" w14:textId="7D648FA3" w:rsidR="00BE7495" w:rsidRDefault="00DB61B5">
        <w:pPr>
          <w:pStyle w:val="af0"/>
          <w:pBdr>
            <w:bottom w:val="single" w:sz="4" w:space="0" w:color="auto"/>
          </w:pBdr>
          <w:jc w:val="right"/>
        </w:pPr>
        <w:r>
          <w:t>여인후</w:t>
        </w:r>
      </w:p>
    </w:sdtContent>
  </w:sdt>
  <w:p w14:paraId="16565A21" w14:textId="77777777" w:rsidR="00BE7495" w:rsidRDefault="00BE7495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a"/>
  </w:abstractNum>
  <w:abstractNum w:abstractNumId="11" w15:restartNumberingAfterBreak="0">
    <w:nsid w:val="0EDC38E4"/>
    <w:multiLevelType w:val="multilevel"/>
    <w:tmpl w:val="33B056D0"/>
    <w:numStyleLink w:val="a"/>
  </w:abstractNum>
  <w:abstractNum w:abstractNumId="12" w15:restartNumberingAfterBreak="0">
    <w:nsid w:val="124B7CF1"/>
    <w:multiLevelType w:val="multilevel"/>
    <w:tmpl w:val="7AC6A14E"/>
    <w:styleLink w:val="a0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a0"/>
  </w:abstractNum>
  <w:abstractNum w:abstractNumId="15" w15:restartNumberingAfterBreak="0">
    <w:nsid w:val="1DDE73E0"/>
    <w:multiLevelType w:val="multilevel"/>
    <w:tmpl w:val="33B056D0"/>
    <w:numStyleLink w:val="a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0E619D5"/>
    <w:multiLevelType w:val="hybridMultilevel"/>
    <w:tmpl w:val="32A0A5A2"/>
    <w:lvl w:ilvl="0" w:tplc="7608A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D9C46A3"/>
    <w:multiLevelType w:val="multilevel"/>
    <w:tmpl w:val="33B056D0"/>
    <w:styleLink w:val="a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2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 w15:restartNumberingAfterBreak="0">
    <w:nsid w:val="4F15270D"/>
    <w:multiLevelType w:val="hybridMultilevel"/>
    <w:tmpl w:val="E9BA1D76"/>
    <w:lvl w:ilvl="0" w:tplc="D406A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3E8022B"/>
    <w:multiLevelType w:val="multilevel"/>
    <w:tmpl w:val="33B056D0"/>
    <w:numStyleLink w:val="a"/>
  </w:abstractNum>
  <w:abstractNum w:abstractNumId="27" w15:restartNumberingAfterBreak="0">
    <w:nsid w:val="6F0D0B31"/>
    <w:multiLevelType w:val="multilevel"/>
    <w:tmpl w:val="7AC6A14E"/>
    <w:numStyleLink w:val="a0"/>
  </w:abstractNum>
  <w:abstractNum w:abstractNumId="28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4A94451"/>
    <w:multiLevelType w:val="hybridMultilevel"/>
    <w:tmpl w:val="0B806798"/>
    <w:lvl w:ilvl="0" w:tplc="FE26B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6740294"/>
    <w:multiLevelType w:val="multilevel"/>
    <w:tmpl w:val="33B056D0"/>
    <w:numStyleLink w:val="a"/>
  </w:abstractNum>
  <w:abstractNum w:abstractNumId="31" w15:restartNumberingAfterBreak="0">
    <w:nsid w:val="76921C5B"/>
    <w:multiLevelType w:val="multilevel"/>
    <w:tmpl w:val="33B056D0"/>
    <w:numStyleLink w:val="a"/>
  </w:abstractNum>
  <w:abstractNum w:abstractNumId="32" w15:restartNumberingAfterBreak="0">
    <w:nsid w:val="7E025C09"/>
    <w:multiLevelType w:val="multilevel"/>
    <w:tmpl w:val="33B056D0"/>
    <w:numStyleLink w:val="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28"/>
  </w:num>
  <w:num w:numId="16">
    <w:abstractNumId w:val="17"/>
  </w:num>
  <w:num w:numId="17">
    <w:abstractNumId w:val="21"/>
  </w:num>
  <w:num w:numId="18">
    <w:abstractNumId w:val="11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7"/>
  </w:num>
  <w:num w:numId="24">
    <w:abstractNumId w:val="14"/>
  </w:num>
  <w:num w:numId="25">
    <w:abstractNumId w:val="13"/>
  </w:num>
  <w:num w:numId="26">
    <w:abstractNumId w:val="10"/>
  </w:num>
  <w:num w:numId="27">
    <w:abstractNumId w:val="32"/>
  </w:num>
  <w:num w:numId="28">
    <w:abstractNumId w:val="24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1"/>
  </w:num>
  <w:num w:numId="34">
    <w:abstractNumId w:val="12"/>
  </w:num>
  <w:num w:numId="35">
    <w:abstractNumId w:val="29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51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94"/>
    <w:rsid w:val="00146A76"/>
    <w:rsid w:val="0016089A"/>
    <w:rsid w:val="001D40F3"/>
    <w:rsid w:val="002D174E"/>
    <w:rsid w:val="002E1663"/>
    <w:rsid w:val="004140FC"/>
    <w:rsid w:val="00787DF2"/>
    <w:rsid w:val="00832CD0"/>
    <w:rsid w:val="00A659CA"/>
    <w:rsid w:val="00B55E9C"/>
    <w:rsid w:val="00BE7495"/>
    <w:rsid w:val="00CE6E2B"/>
    <w:rsid w:val="00D31E46"/>
    <w:rsid w:val="00D94194"/>
    <w:rsid w:val="00DB61B5"/>
    <w:rsid w:val="00DD1D85"/>
    <w:rsid w:val="00E97BBB"/>
    <w:rsid w:val="00EA15DF"/>
    <w:rsid w:val="00ED48D0"/>
    <w:rsid w:val="00F35C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4:docId w14:val="33B99614"/>
  <w15:docId w15:val="{5A65A5E7-0529-48FB-BDFB-20CF61DC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cstheme="minorBidi"/>
      <w:sz w:val="20"/>
      <w:szCs w:val="20"/>
      <w:lang w:eastAsia="ko-KR"/>
    </w:rPr>
  </w:style>
  <w:style w:type="paragraph" w:styleId="10">
    <w:name w:val="heading 1"/>
    <w:basedOn w:val="a1"/>
    <w:next w:val="a1"/>
    <w:link w:val="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2">
    <w:name w:val="heading 2"/>
    <w:basedOn w:val="a1"/>
    <w:next w:val="a1"/>
    <w:link w:val="2Cha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3">
    <w:name w:val="heading 3"/>
    <w:basedOn w:val="a1"/>
    <w:next w:val="a1"/>
    <w:link w:val="3Char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Bidi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Title"/>
    <w:basedOn w:val="a1"/>
    <w:link w:val="Cha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Char">
    <w:name w:val="제목 Char"/>
    <w:basedOn w:val="a2"/>
    <w:link w:val="a6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a7">
    <w:name w:val="Subtitle"/>
    <w:basedOn w:val="a1"/>
    <w:link w:val="Char0"/>
    <w:uiPriority w:val="11"/>
    <w:qFormat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Char0">
    <w:name w:val="부제 Char"/>
    <w:basedOn w:val="a2"/>
    <w:link w:val="a7"/>
    <w:uiPriority w:val="11"/>
    <w:rPr>
      <w:i/>
      <w:iCs/>
      <w:color w:val="424456" w:themeColor="text2"/>
      <w:sz w:val="24"/>
      <w:szCs w:val="24"/>
    </w:rPr>
  </w:style>
  <w:style w:type="character" w:styleId="a8">
    <w:name w:val="Intense Emphasis"/>
    <w:basedOn w:val="a2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1Char">
    <w:name w:val="제목 1 Char"/>
    <w:basedOn w:val="a2"/>
    <w:link w:val="10"/>
    <w:uiPriority w:val="9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3Char">
    <w:name w:val="제목 3 Char"/>
    <w:basedOn w:val="a2"/>
    <w:link w:val="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a9">
    <w:name w:val="Strong"/>
    <w:basedOn w:val="a2"/>
    <w:uiPriority w:val="22"/>
    <w:qFormat/>
    <w:rPr>
      <w:b/>
      <w:bCs/>
    </w:rPr>
  </w:style>
  <w:style w:type="paragraph" w:styleId="aa">
    <w:name w:val="Block Text"/>
    <w:basedOn w:val="a1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b">
    <w:name w:val="Subtle Emphasis"/>
    <w:basedOn w:val="a2"/>
    <w:uiPriority w:val="19"/>
    <w:qFormat/>
    <w:rPr>
      <w:rFonts w:asciiTheme="minorHAnsi" w:hAnsiTheme="minorHAnsi"/>
      <w:i/>
      <w:iCs/>
      <w:color w:val="006666"/>
    </w:rPr>
  </w:style>
  <w:style w:type="character" w:styleId="ac">
    <w:name w:val="Intense Reference"/>
    <w:basedOn w:val="a2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ad">
    <w:name w:val="Subtle Reference"/>
    <w:basedOn w:val="a2"/>
    <w:uiPriority w:val="31"/>
    <w:qFormat/>
    <w:rPr>
      <w:i/>
      <w:iCs/>
      <w:color w:val="4E4F89"/>
    </w:rPr>
  </w:style>
  <w:style w:type="character" w:styleId="a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eastAsia="ko-KR"/>
    </w:rPr>
  </w:style>
  <w:style w:type="character" w:styleId="af">
    <w:name w:val="Book Title"/>
    <w:basedOn w:val="a2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eastAsia="ko-KR"/>
    </w:rPr>
  </w:style>
  <w:style w:type="paragraph" w:styleId="af0">
    <w:name w:val="header"/>
    <w:basedOn w:val="a1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머리글 Char"/>
    <w:basedOn w:val="a2"/>
    <w:link w:val="af0"/>
    <w:uiPriority w:val="99"/>
    <w:rPr>
      <w:sz w:val="20"/>
    </w:rPr>
  </w:style>
  <w:style w:type="paragraph" w:styleId="af1">
    <w:name w:val="footer"/>
    <w:basedOn w:val="a1"/>
    <w:link w:val="Char2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2">
    <w:name w:val="바닥글 Char"/>
    <w:basedOn w:val="a2"/>
    <w:link w:val="af1"/>
    <w:uiPriority w:val="99"/>
    <w:rPr>
      <w:sz w:val="20"/>
    </w:rPr>
  </w:style>
  <w:style w:type="paragraph" w:styleId="af2">
    <w:name w:val="Normal Indent"/>
    <w:basedOn w:val="a1"/>
    <w:uiPriority w:val="99"/>
    <w:unhideWhenUsed/>
    <w:pPr>
      <w:ind w:left="720"/>
      <w:contextualSpacing/>
    </w:pPr>
  </w:style>
  <w:style w:type="paragraph" w:styleId="af3">
    <w:name w:val="Intense Quote"/>
    <w:basedOn w:val="a1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a">
    <w:name w:val="도시 글머리 기호 목록"/>
    <w:uiPriority w:val="99"/>
    <w:pPr>
      <w:numPr>
        <w:numId w:val="17"/>
      </w:numPr>
    </w:pPr>
  </w:style>
  <w:style w:type="numbering" w:customStyle="1" w:styleId="a0">
    <w:name w:val="도시 번호 매기기 목록"/>
    <w:uiPriority w:val="99"/>
    <w:pPr>
      <w:numPr>
        <w:numId w:val="22"/>
      </w:numPr>
    </w:pPr>
  </w:style>
  <w:style w:type="paragraph" w:styleId="af4">
    <w:name w:val="List Paragraph"/>
    <w:basedOn w:val="a1"/>
    <w:uiPriority w:val="36"/>
    <w:unhideWhenUsed/>
    <w:qFormat/>
    <w:pPr>
      <w:ind w:left="720"/>
      <w:contextualSpacing/>
    </w:pPr>
  </w:style>
  <w:style w:type="paragraph" w:styleId="af5">
    <w:name w:val="No Spacing"/>
    <w:basedOn w:val="a1"/>
    <w:uiPriority w:val="1"/>
    <w:qFormat/>
    <w:pPr>
      <w:spacing w:after="0" w:line="240" w:lineRule="auto"/>
    </w:pPr>
  </w:style>
  <w:style w:type="character" w:styleId="af6">
    <w:name w:val="Placeholder Text"/>
    <w:basedOn w:val="a2"/>
    <w:uiPriority w:val="99"/>
    <w:unhideWhenUsed/>
    <w:rPr>
      <w:color w:val="808080"/>
    </w:rPr>
  </w:style>
  <w:style w:type="paragraph" w:styleId="af7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Char3">
    <w:name w:val="풍선 도움말 텍스트 Char"/>
    <w:basedOn w:val="a2"/>
    <w:link w:val="af7"/>
    <w:uiPriority w:val="99"/>
    <w:semiHidden/>
    <w:rPr>
      <w:rFonts w:eastAsiaTheme="minorEastAsia" w:hAnsi="Tahoma" w:cstheme="minorBidi"/>
      <w:sz w:val="16"/>
      <w:szCs w:val="16"/>
      <w:lang w:eastAsia="ko-KR"/>
    </w:rPr>
  </w:style>
  <w:style w:type="paragraph" w:customStyle="1" w:styleId="af8">
    <w:name w:val="짝수 페이지 머리글"/>
    <w:basedOn w:val="af0"/>
    <w:uiPriority w:val="39"/>
    <w:pPr>
      <w:pBdr>
        <w:bottom w:val="single" w:sz="4" w:space="1" w:color="auto"/>
      </w:pBdr>
    </w:pPr>
  </w:style>
  <w:style w:type="paragraph" w:customStyle="1" w:styleId="af9">
    <w:name w:val="홀수 페이지 머리글"/>
    <w:basedOn w:val="af0"/>
    <w:uiPriority w:val="39"/>
    <w:pPr>
      <w:pBdr>
        <w:bottom w:val="single" w:sz="4" w:space="1" w:color="auto"/>
      </w:pBdr>
      <w:jc w:val="right"/>
    </w:pPr>
  </w:style>
  <w:style w:type="paragraph" w:customStyle="1" w:styleId="1">
    <w:name w:val="글머리 기호 1"/>
    <w:basedOn w:val="af4"/>
    <w:uiPriority w:val="38"/>
    <w:qFormat/>
    <w:pPr>
      <w:numPr>
        <w:numId w:val="33"/>
      </w:numPr>
      <w:spacing w:after="0"/>
    </w:pPr>
  </w:style>
  <w:style w:type="paragraph" w:customStyle="1" w:styleId="21">
    <w:name w:val="글머리 기호 21"/>
    <w:basedOn w:val="af4"/>
    <w:uiPriority w:val="38"/>
    <w:qFormat/>
    <w:pPr>
      <w:numPr>
        <w:ilvl w:val="1"/>
        <w:numId w:val="33"/>
      </w:numPr>
      <w:spacing w:after="0"/>
    </w:pPr>
  </w:style>
  <w:style w:type="paragraph" w:customStyle="1" w:styleId="31">
    <w:name w:val="글머리 기호 31"/>
    <w:basedOn w:val="af4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rFonts w:cstheme="minorBidi"/>
      <w:i/>
      <w:iCs/>
      <w:color w:val="424456" w:themeColor="text2"/>
      <w:sz w:val="24"/>
      <w:szCs w:val="24"/>
      <w:lang w:eastAsia="ko-KR"/>
    </w:rPr>
  </w:style>
  <w:style w:type="paragraph" w:customStyle="1" w:styleId="afa">
    <w:name w:val="범주"/>
    <w:basedOn w:val="a1"/>
    <w:link w:val="afb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c">
    <w:name w:val="메모"/>
    <w:basedOn w:val="a1"/>
    <w:link w:val="afd"/>
    <w:uiPriority w:val="39"/>
    <w:qFormat/>
    <w:pPr>
      <w:spacing w:after="120" w:line="240" w:lineRule="auto"/>
    </w:pPr>
    <w:rPr>
      <w:b/>
      <w:bCs/>
    </w:rPr>
  </w:style>
  <w:style w:type="character" w:customStyle="1" w:styleId="afb">
    <w:name w:val="범주 문자"/>
    <w:basedOn w:val="a2"/>
    <w:link w:val="afa"/>
    <w:uiPriority w:val="39"/>
    <w:rPr>
      <w:caps/>
    </w:rPr>
  </w:style>
  <w:style w:type="character" w:customStyle="1" w:styleId="afd">
    <w:name w:val="메모 문자"/>
    <w:basedOn w:val="a2"/>
    <w:link w:val="afc"/>
    <w:uiPriority w:val="39"/>
    <w:rPr>
      <w:b/>
      <w:bCs/>
      <w:sz w:val="20"/>
    </w:rPr>
  </w:style>
  <w:style w:type="paragraph" w:customStyle="1" w:styleId="11">
    <w:name w:val="메모 텍스트1"/>
    <w:basedOn w:val="a1"/>
    <w:uiPriority w:val="39"/>
    <w:qFormat/>
    <w:pPr>
      <w:spacing w:after="120" w:line="288" w:lineRule="auto"/>
    </w:pPr>
  </w:style>
  <w:style w:type="paragraph" w:styleId="12">
    <w:name w:val="toc 1"/>
    <w:basedOn w:val="a1"/>
    <w:next w:val="a1"/>
    <w:autoRedefine/>
    <w:uiPriority w:val="39"/>
    <w:unhideWhenUsed/>
    <w:qFormat/>
    <w:rPr>
      <w:sz w:val="24"/>
      <w:szCs w:val="24"/>
    </w:rPr>
  </w:style>
  <w:style w:type="paragraph" w:styleId="20">
    <w:name w:val="toc 2"/>
    <w:basedOn w:val="a1"/>
    <w:next w:val="a1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afe">
    <w:name w:val="Hyperlink"/>
    <w:basedOn w:val="a2"/>
    <w:uiPriority w:val="99"/>
    <w:unhideWhenUsed/>
    <w:rPr>
      <w:color w:val="67AFBD" w:themeColor="hyperlink"/>
      <w:u w:val="single"/>
    </w:rPr>
  </w:style>
  <w:style w:type="paragraph" w:styleId="30">
    <w:name w:val="toc 3"/>
    <w:basedOn w:val="a1"/>
    <w:next w:val="a1"/>
    <w:autoRedefine/>
    <w:uiPriority w:val="39"/>
    <w:unhideWhenUsed/>
    <w:pPr>
      <w:spacing w:after="100"/>
      <w:ind w:left="400"/>
    </w:pPr>
  </w:style>
  <w:style w:type="paragraph" w:styleId="TOC">
    <w:name w:val="TOC Heading"/>
    <w:basedOn w:val="10"/>
    <w:next w:val="a1"/>
    <w:uiPriority w:val="39"/>
    <w:unhideWhenUsed/>
    <w:qFormat/>
    <w:rsid w:val="00ED48D0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color w:val="406E8C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Documents\k-hackers\&#54016;%20&#54532;&#47196;&#51229;&#5394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0990D97D1B4AD3883B4D755B2FB2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84F06EC-4DA7-4E14-B2C9-601610DEF8AC}"/>
      </w:docPartPr>
      <w:docPartBody>
        <w:p w:rsidR="00973B23" w:rsidRDefault="002E1C4C">
          <w:pPr>
            <w:pStyle w:val="C60990D97D1B4AD3883B4D755B2FB29C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C42B5239ACFD4F7FAEA2EEB83EBE99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4A3E2AE-F38E-42E1-AF4D-23338155C203}"/>
      </w:docPartPr>
      <w:docPartBody>
        <w:p w:rsidR="00973B23" w:rsidRDefault="002E1C4C">
          <w:pPr>
            <w:pStyle w:val="C42B5239ACFD4F7FAEA2EEB83EBE992D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D089242E4F514EA5A61DD2F4CA4FA1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0F64A48-E089-40F8-AB91-94B4B717E2C8}"/>
      </w:docPartPr>
      <w:docPartBody>
        <w:p w:rsidR="00973B23" w:rsidRDefault="00E35805" w:rsidP="00E35805">
          <w:pPr>
            <w:pStyle w:val="D089242E4F514EA5A61DD2F4CA4FA19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BA9F1345BC404F7D9164584222233E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91108D-218F-40F9-AD06-540FCCA45777}"/>
      </w:docPartPr>
      <w:docPartBody>
        <w:p w:rsidR="00973B23" w:rsidRDefault="00E35805" w:rsidP="00E35805">
          <w:pPr>
            <w:pStyle w:val="BA9F1345BC404F7D9164584222233EC4"/>
          </w:pPr>
          <w:r>
            <w:rPr>
              <w:i/>
              <w:iCs/>
              <w:color w:val="44546A" w:themeColor="text2"/>
              <w:sz w:val="28"/>
              <w:szCs w:val="28"/>
              <w:lang w:val="ko-KR"/>
            </w:rPr>
            <w:t>[문서 부제 입력]</w:t>
          </w:r>
        </w:p>
      </w:docPartBody>
    </w:docPart>
    <w:docPart>
      <w:docPartPr>
        <w:name w:val="CB4B41545C8946A2923B9688C6348D0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CE0A58-5690-4CF7-9723-552E478457A2}"/>
      </w:docPartPr>
      <w:docPartBody>
        <w:p w:rsidR="00973B23" w:rsidRDefault="00E35805" w:rsidP="00E35805">
          <w:pPr>
            <w:pStyle w:val="CB4B41545C8946A2923B9688C6348D01"/>
          </w:pPr>
          <w:r>
            <w:rPr>
              <w:color w:val="44546A" w:themeColor="text2"/>
              <w:lang w:val="ko-KR"/>
            </w:rPr>
            <w:t>[날짜 선택]</w:t>
          </w:r>
        </w:p>
      </w:docPartBody>
    </w:docPart>
    <w:docPart>
      <w:docPartPr>
        <w:name w:val="CC9F0B3B35C64E4584D07A301CA7D8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5D2168-B7D5-4F46-82AC-E55D33A95BFB}"/>
      </w:docPartPr>
      <w:docPartBody>
        <w:p w:rsidR="00973B23" w:rsidRDefault="00E35805" w:rsidP="00E35805">
          <w:pPr>
            <w:pStyle w:val="CC9F0B3B35C64E4584D07A301CA7D8BA"/>
          </w:pPr>
          <w:r>
            <w:rPr>
              <w:color w:val="44546A" w:themeColor="text2"/>
              <w:lang w:val="ko-KR"/>
            </w:rPr>
            <w:t>[만든 이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05"/>
    <w:rsid w:val="002E1C4C"/>
    <w:rsid w:val="00300AA6"/>
    <w:rsid w:val="007F5F17"/>
    <w:rsid w:val="00973B23"/>
    <w:rsid w:val="00E3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32F955B3654A0686326CA7F6A32036">
    <w:name w:val="A432F955B3654A0686326CA7F6A32036"/>
    <w:pPr>
      <w:widowControl w:val="0"/>
      <w:wordWrap w:val="0"/>
      <w:autoSpaceDE w:val="0"/>
      <w:autoSpaceDN w:val="0"/>
    </w:pPr>
  </w:style>
  <w:style w:type="paragraph" w:customStyle="1" w:styleId="9D07733C8F6D4FF3987045E61869A9E1">
    <w:name w:val="9D07733C8F6D4FF3987045E61869A9E1"/>
    <w:pPr>
      <w:widowControl w:val="0"/>
      <w:wordWrap w:val="0"/>
      <w:autoSpaceDE w:val="0"/>
      <w:autoSpaceDN w:val="0"/>
    </w:pPr>
  </w:style>
  <w:style w:type="paragraph" w:customStyle="1" w:styleId="DF3E3639AC6A4CE684045F5B64217744">
    <w:name w:val="DF3E3639AC6A4CE684045F5B64217744"/>
    <w:pPr>
      <w:widowControl w:val="0"/>
      <w:wordWrap w:val="0"/>
      <w:autoSpaceDE w:val="0"/>
      <w:autoSpaceDN w:val="0"/>
    </w:pPr>
  </w:style>
  <w:style w:type="paragraph" w:customStyle="1" w:styleId="F5B677BE774A463AA6CE1C67DBDE58D7">
    <w:name w:val="F5B677BE774A463AA6CE1C67DBDE58D7"/>
    <w:pPr>
      <w:widowControl w:val="0"/>
      <w:wordWrap w:val="0"/>
      <w:autoSpaceDE w:val="0"/>
      <w:autoSpaceDN w:val="0"/>
    </w:pPr>
  </w:style>
  <w:style w:type="paragraph" w:customStyle="1" w:styleId="C60990D97D1B4AD3883B4D755B2FB29C">
    <w:name w:val="C60990D97D1B4AD3883B4D755B2FB29C"/>
    <w:pPr>
      <w:widowControl w:val="0"/>
      <w:wordWrap w:val="0"/>
      <w:autoSpaceDE w:val="0"/>
      <w:autoSpaceDN w:val="0"/>
    </w:pPr>
  </w:style>
  <w:style w:type="paragraph" w:customStyle="1" w:styleId="C42B5239ACFD4F7FAEA2EEB83EBE992D">
    <w:name w:val="C42B5239ACFD4F7FAEA2EEB83EBE992D"/>
    <w:pPr>
      <w:widowControl w:val="0"/>
      <w:wordWrap w:val="0"/>
      <w:autoSpaceDE w:val="0"/>
      <w:autoSpaceDN w:val="0"/>
    </w:pPr>
  </w:style>
  <w:style w:type="paragraph" w:customStyle="1" w:styleId="D089242E4F514EA5A61DD2F4CA4FA19E">
    <w:name w:val="D089242E4F514EA5A61DD2F4CA4FA19E"/>
    <w:rsid w:val="00E35805"/>
    <w:pPr>
      <w:widowControl w:val="0"/>
      <w:wordWrap w:val="0"/>
      <w:autoSpaceDE w:val="0"/>
      <w:autoSpaceDN w:val="0"/>
    </w:pPr>
  </w:style>
  <w:style w:type="paragraph" w:customStyle="1" w:styleId="BA9F1345BC404F7D9164584222233EC4">
    <w:name w:val="BA9F1345BC404F7D9164584222233EC4"/>
    <w:rsid w:val="00E35805"/>
    <w:pPr>
      <w:widowControl w:val="0"/>
      <w:wordWrap w:val="0"/>
      <w:autoSpaceDE w:val="0"/>
      <w:autoSpaceDN w:val="0"/>
    </w:pPr>
  </w:style>
  <w:style w:type="paragraph" w:customStyle="1" w:styleId="CB4B41545C8946A2923B9688C6348D01">
    <w:name w:val="CB4B41545C8946A2923B9688C6348D01"/>
    <w:rsid w:val="00E35805"/>
    <w:pPr>
      <w:widowControl w:val="0"/>
      <w:wordWrap w:val="0"/>
      <w:autoSpaceDE w:val="0"/>
      <w:autoSpaceDN w:val="0"/>
    </w:pPr>
  </w:style>
  <w:style w:type="paragraph" w:customStyle="1" w:styleId="CC9F0B3B35C64E4584D07A301CA7D8BA">
    <w:name w:val="CC9F0B3B35C64E4584D07A301CA7D8BA"/>
    <w:rsid w:val="00E3580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2019-11-18T00:00:00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E987E3C-1AF4-4E60-BB44-82EABCCC6E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65C39B-F2C5-44DE-B4E2-1BB9CB8BD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팀 프로젝트.dotx</Template>
  <TotalTime>4</TotalTime>
  <Pages>5</Pages>
  <Words>202</Words>
  <Characters>1154</Characters>
  <Application>Microsoft Office Word</Application>
  <DocSecurity>0</DocSecurity>
  <Lines>9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개인 보고서</vt:lpstr>
      <vt:lpstr/>
      <vt:lpstr>Heading 1</vt:lpstr>
      <vt:lpstr>    Heading 2</vt:lpstr>
      <vt:lpstr>        /Heading 3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 보고서</dc:title>
  <dc:subject>CTF 문제풀이</dc:subject>
  <dc:creator>여인후</dc:creator>
  <cp:keywords/>
  <dc:description/>
  <cp:lastModifiedBy>여인후</cp:lastModifiedBy>
  <cp:revision>2</cp:revision>
  <dcterms:created xsi:type="dcterms:W3CDTF">2019-11-18T07:59:00Z</dcterms:created>
  <dcterms:modified xsi:type="dcterms:W3CDTF">2019-11-18T07:59:00Z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