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7" w:rightFromText="187" w:vertAnchor="page" w:horzAnchor="margin" w:tblpY="14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  <w:gridCol w:w="2681"/>
        <w:gridCol w:w="892"/>
        <w:gridCol w:w="4006"/>
      </w:tblGrid>
      <w:tr w:rsidR="00D94194" w14:paraId="4CE8A388" w14:textId="77777777" w:rsidTr="00D94194">
        <w:tc>
          <w:tcPr>
            <w:tcW w:w="1448" w:type="dxa"/>
            <w:vAlign w:val="center"/>
          </w:tcPr>
          <w:p w14:paraId="14757701" w14:textId="77777777" w:rsidR="00D94194" w:rsidRDefault="00D94194" w:rsidP="00D94194">
            <w:pPr>
              <w:pStyle w:val="af5"/>
            </w:pPr>
          </w:p>
        </w:tc>
        <w:tc>
          <w:tcPr>
            <w:tcW w:w="2681" w:type="dxa"/>
            <w:vAlign w:val="center"/>
          </w:tcPr>
          <w:p w14:paraId="7963277E" w14:textId="77777777" w:rsidR="00D94194" w:rsidRDefault="00D94194" w:rsidP="00D94194">
            <w:pPr>
              <w:pStyle w:val="af5"/>
            </w:pPr>
          </w:p>
        </w:tc>
        <w:tc>
          <w:tcPr>
            <w:tcW w:w="4898" w:type="dxa"/>
            <w:gridSpan w:val="2"/>
            <w:vAlign w:val="center"/>
          </w:tcPr>
          <w:p w14:paraId="6BEF0D93" w14:textId="77777777" w:rsidR="00D94194" w:rsidRDefault="00D94194" w:rsidP="00D94194">
            <w:pPr>
              <w:pStyle w:val="af5"/>
            </w:pPr>
          </w:p>
        </w:tc>
      </w:tr>
      <w:tr w:rsidR="00D94194" w14:paraId="1F8FF1D9" w14:textId="77777777" w:rsidTr="00D94194">
        <w:tc>
          <w:tcPr>
            <w:tcW w:w="4129" w:type="dxa"/>
            <w:gridSpan w:val="2"/>
            <w:vAlign w:val="center"/>
          </w:tcPr>
          <w:p w14:paraId="13D67E3D" w14:textId="77777777" w:rsidR="00D94194" w:rsidRDefault="00D94194" w:rsidP="00D94194">
            <w:pPr>
              <w:pStyle w:val="af5"/>
            </w:pPr>
            <w:r w:rsidRPr="00E97BBB">
              <w:rPr>
                <w:noProof/>
              </w:rPr>
              <w:drawing>
                <wp:inline distT="0" distB="0" distL="0" distR="0" wp14:anchorId="7949E497" wp14:editId="22D36374">
                  <wp:extent cx="587850" cy="577998"/>
                  <wp:effectExtent l="0" t="0" r="0" b="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81" cy="62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9CA">
              <w:rPr>
                <w:noProof/>
                <w:color w:val="C00000"/>
              </w:rPr>
              <mc:AlternateContent>
                <mc:Choice Requires="wpg">
                  <w:drawing>
                    <wp:inline distT="0" distB="0" distL="0" distR="0" wp14:anchorId="229B1084" wp14:editId="31D55459">
                      <wp:extent cx="2332355" cy="234950"/>
                      <wp:effectExtent l="9525" t="8890" r="10795" b="13335"/>
                      <wp:docPr id="1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19" name="AutoShape 6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6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6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6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6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9EF8CC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" strokecolor="#c00000" strokeweight="1pt">
                        <v:shadow color="#4f2651 [1606]" offset="1pt"/>
                      </v:shape>
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" strokecolor="#c00000" strokeweight="1pt">
                        <v:shadow color="#4f2651 [1606]" offset="1pt"/>
                      </v:shape>
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" strokecolor="#c00000" strokeweight="1pt">
                        <v:shadow color="#4f2651 [1606]" offset="1pt"/>
                      </v:shape>
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" strokecolor="#c00000" strokeweight="1pt">
                        <v:shadow color="#4f2651 [1606]" offset="1pt"/>
                      </v:shape>
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" strokecolor="#c00000" strokeweight="1pt">
                        <v:shadow color="#4f2651 [1606]" offset="1p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gridSpan w:val="2"/>
            <w:vAlign w:val="center"/>
          </w:tcPr>
          <w:p w14:paraId="26B597DE" w14:textId="77777777" w:rsidR="00D94194" w:rsidRDefault="00D94194" w:rsidP="00D94194">
            <w:pPr>
              <w:pStyle w:val="af5"/>
            </w:pPr>
          </w:p>
        </w:tc>
      </w:tr>
      <w:tr w:rsidR="00D94194" w14:paraId="1C85CE70" w14:textId="77777777" w:rsidTr="00D94194">
        <w:trPr>
          <w:trHeight w:val="1800"/>
        </w:trPr>
        <w:tc>
          <w:tcPr>
            <w:tcW w:w="9027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703DCF45" w14:textId="77777777" w:rsidR="00D94194" w:rsidRDefault="008837D5" w:rsidP="00D94194">
            <w:pPr>
              <w:pStyle w:val="af5"/>
              <w:rPr>
                <w:rFonts w:asciiTheme="majorHAnsi" w:eastAsiaTheme="majorEastAsia" w:hAnsiTheme="majorHAnsi" w:cstheme="majorBidi"/>
                <w:color w:val="3E3E67" w:themeColor="accent1" w:themeShade="BF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3E3E67" w:themeColor="accent1" w:themeShade="BF"/>
                  <w:sz w:val="72"/>
                  <w:szCs w:val="72"/>
                </w:rPr>
                <w:alias w:val="제목"/>
                <w:id w:val="220683848"/>
                <w:placeholder>
                  <w:docPart w:val="D089242E4F514EA5A61DD2F4CA4FA1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>개인</w:t>
                </w:r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 xml:space="preserve"> </w:t>
                </w:r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>보고서</w:t>
                </w:r>
              </w:sdtContent>
            </w:sdt>
          </w:p>
          <w:p w14:paraId="0E45882D" w14:textId="1D34D9CD" w:rsidR="00D94194" w:rsidRDefault="008837D5" w:rsidP="00D94194">
            <w:pPr>
              <w:pStyle w:val="af5"/>
              <w:rPr>
                <w:iCs/>
              </w:rPr>
            </w:pPr>
            <w:sdt>
              <w:sdtPr>
                <w:rPr>
                  <w:rFonts w:hint="eastAsia"/>
                  <w:i/>
                  <w:iCs/>
                  <w:color w:val="424456" w:themeColor="text2"/>
                  <w:sz w:val="28"/>
                  <w:szCs w:val="28"/>
                </w:rPr>
                <w:alias w:val="부제"/>
                <w:id w:val="220683832"/>
                <w:placeholder>
                  <w:docPart w:val="BA9F1345BC404F7D9164584222233E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84735A">
                  <w:rPr>
                    <w:rFonts w:hint="eastAsia"/>
                    <w:i/>
                    <w:iCs/>
                    <w:color w:val="424456" w:themeColor="text2"/>
                    <w:sz w:val="28"/>
                    <w:szCs w:val="28"/>
                  </w:rPr>
                  <w:t xml:space="preserve">CTF </w:t>
                </w:r>
                <w:r w:rsidR="0084735A">
                  <w:rPr>
                    <w:rFonts w:hint="eastAsia"/>
                    <w:i/>
                    <w:iCs/>
                    <w:color w:val="424456" w:themeColor="text2"/>
                    <w:sz w:val="28"/>
                    <w:szCs w:val="28"/>
                  </w:rPr>
                  <w:t>문제풀이</w:t>
                </w:r>
              </w:sdtContent>
            </w:sdt>
          </w:p>
        </w:tc>
      </w:tr>
      <w:tr w:rsidR="00D94194" w14:paraId="409F28DF" w14:textId="77777777" w:rsidTr="00D94194">
        <w:tc>
          <w:tcPr>
            <w:tcW w:w="1448" w:type="dxa"/>
            <w:vAlign w:val="center"/>
          </w:tcPr>
          <w:p w14:paraId="544D58FB" w14:textId="499775C8" w:rsidR="00D94194" w:rsidRDefault="008837D5" w:rsidP="00D94194">
            <w:pPr>
              <w:pStyle w:val="af5"/>
            </w:pPr>
            <w:sdt>
              <w:sdtPr>
                <w:rPr>
                  <w:color w:val="424456" w:themeColor="text2"/>
                </w:rPr>
                <w:alias w:val="날짜"/>
                <w:id w:val="281571602"/>
                <w:placeholder>
                  <w:docPart w:val="CB4B41545C8946A2923B9688C6348D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2-02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93BE0">
                  <w:rPr>
                    <w:rFonts w:hint="eastAsia"/>
                    <w:color w:val="424456" w:themeColor="text2"/>
                  </w:rPr>
                  <w:t>2019-12-02</w:t>
                </w:r>
              </w:sdtContent>
            </w:sdt>
          </w:p>
        </w:tc>
        <w:tc>
          <w:tcPr>
            <w:tcW w:w="3573" w:type="dxa"/>
            <w:gridSpan w:val="2"/>
            <w:vAlign w:val="center"/>
          </w:tcPr>
          <w:p w14:paraId="365B7B29" w14:textId="77777777" w:rsidR="00D94194" w:rsidRDefault="00D94194" w:rsidP="00D94194">
            <w:pPr>
              <w:pStyle w:val="af5"/>
            </w:pPr>
          </w:p>
        </w:tc>
        <w:tc>
          <w:tcPr>
            <w:tcW w:w="4006" w:type="dxa"/>
            <w:vAlign w:val="center"/>
          </w:tcPr>
          <w:p w14:paraId="6E90B5E6" w14:textId="77777777" w:rsidR="00D94194" w:rsidRDefault="00D94194" w:rsidP="00D94194">
            <w:pPr>
              <w:pStyle w:val="af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119D3E" wp14:editId="1ECA353B">
                      <wp:extent cx="2348230" cy="276225"/>
                      <wp:effectExtent l="23495" t="25400" r="19050" b="12700"/>
                      <wp:docPr id="1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11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5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5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5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5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84467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">
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" strokecolor="#c00000" strokeweight="3pt"/>
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" strokecolor="#c00000" strokeweight="2.25pt"/>
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" strokecolor="#c00000" strokeweight="1.5pt"/>
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" strokecolor="#c00000" strokeweight="3pt"/>
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" strokecolor="#c00000" strokeweight=".5pt"/>
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" strokecolor="#c00000"/>
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" strokecolor="#c00000" strokeweight=".25pt"/>
                      <w10:anchorlock/>
                    </v:group>
                  </w:pict>
                </mc:Fallback>
              </mc:AlternateContent>
            </w:r>
          </w:p>
        </w:tc>
      </w:tr>
      <w:tr w:rsidR="00D94194" w14:paraId="2181A922" w14:textId="77777777" w:rsidTr="00D94194">
        <w:tc>
          <w:tcPr>
            <w:tcW w:w="1448" w:type="dxa"/>
            <w:vAlign w:val="center"/>
          </w:tcPr>
          <w:p w14:paraId="34EFD7A4" w14:textId="77777777" w:rsidR="00D94194" w:rsidRDefault="00D94194" w:rsidP="00D94194">
            <w:pPr>
              <w:pStyle w:val="af5"/>
            </w:pPr>
          </w:p>
        </w:tc>
        <w:tc>
          <w:tcPr>
            <w:tcW w:w="3573" w:type="dxa"/>
            <w:gridSpan w:val="2"/>
            <w:vAlign w:val="center"/>
          </w:tcPr>
          <w:p w14:paraId="7030863E" w14:textId="77777777" w:rsidR="00D94194" w:rsidRDefault="00D94194" w:rsidP="00D94194">
            <w:pPr>
              <w:pStyle w:val="af5"/>
            </w:pPr>
          </w:p>
        </w:tc>
        <w:tc>
          <w:tcPr>
            <w:tcW w:w="4006" w:type="dxa"/>
            <w:vAlign w:val="center"/>
          </w:tcPr>
          <w:p w14:paraId="109AE64C" w14:textId="030264C5" w:rsidR="00D94194" w:rsidRDefault="008837D5" w:rsidP="00D94194">
            <w:pPr>
              <w:pStyle w:val="af5"/>
              <w:jc w:val="right"/>
            </w:pPr>
            <w:sdt>
              <w:sdtPr>
                <w:rPr>
                  <w:rFonts w:hint="eastAsia"/>
                  <w:color w:val="424456" w:themeColor="text2"/>
                </w:rPr>
                <w:alias w:val="만든 이"/>
                <w:id w:val="81130488"/>
                <w:placeholder>
                  <w:docPart w:val="CC9F0B3B35C64E4584D07A301CA7D8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DB61B5">
                  <w:rPr>
                    <w:rFonts w:hint="eastAsia"/>
                    <w:color w:val="424456" w:themeColor="text2"/>
                  </w:rPr>
                  <w:t>여인후</w:t>
                </w:r>
              </w:sdtContent>
            </w:sdt>
          </w:p>
        </w:tc>
      </w:tr>
    </w:tbl>
    <w:sdt>
      <w:sdtPr>
        <w:id w:val="780446891"/>
        <w:docPartObj>
          <w:docPartGallery w:val="Cover Pages"/>
          <w:docPartUnique/>
        </w:docPartObj>
      </w:sdtPr>
      <w:sdtEndPr/>
      <w:sdtContent>
        <w:p w14:paraId="064247AF" w14:textId="77777777" w:rsidR="00A659CA" w:rsidRDefault="00DD1D85">
          <w:r>
            <w:br w:type="page"/>
          </w:r>
          <w:r w:rsidR="00D94194">
            <w:lastRenderedPageBreak/>
            <w:tab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ko-KR"/>
            </w:rPr>
            <w:id w:val="6006728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C4BF3E" w14:textId="77777777" w:rsidR="00ED48D0" w:rsidRDefault="00ED48D0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14:paraId="6D9F5D97" w14:textId="1F355C7D" w:rsidR="00593BE0" w:rsidRDefault="00ED48D0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210155" w:history="1">
                <w:r w:rsidR="00593BE0" w:rsidRPr="005638A6">
                  <w:rPr>
                    <w:rStyle w:val="afe"/>
                    <w:noProof/>
                    <w:lang w:val="ko-KR"/>
                  </w:rPr>
                  <w:t>Kazakhstan</w:t>
                </w:r>
                <w:r w:rsidR="00593BE0">
                  <w:rPr>
                    <w:noProof/>
                    <w:webHidden/>
                  </w:rPr>
                  <w:tab/>
                </w:r>
                <w:r w:rsidR="00593BE0">
                  <w:rPr>
                    <w:noProof/>
                    <w:webHidden/>
                  </w:rPr>
                  <w:fldChar w:fldCharType="begin"/>
                </w:r>
                <w:r w:rsidR="00593BE0">
                  <w:rPr>
                    <w:noProof/>
                    <w:webHidden/>
                  </w:rPr>
                  <w:instrText xml:space="preserve"> PAGEREF _Toc26210155 \h </w:instrText>
                </w:r>
                <w:r w:rsidR="00593BE0">
                  <w:rPr>
                    <w:noProof/>
                    <w:webHidden/>
                  </w:rPr>
                </w:r>
                <w:r w:rsidR="00593BE0">
                  <w:rPr>
                    <w:noProof/>
                    <w:webHidden/>
                  </w:rPr>
                  <w:fldChar w:fldCharType="separate"/>
                </w:r>
                <w:r w:rsidR="00593BE0">
                  <w:rPr>
                    <w:noProof/>
                    <w:webHidden/>
                  </w:rPr>
                  <w:t>2</w:t>
                </w:r>
                <w:r w:rsidR="00593BE0">
                  <w:rPr>
                    <w:noProof/>
                    <w:webHidden/>
                  </w:rPr>
                  <w:fldChar w:fldCharType="end"/>
                </w:r>
              </w:hyperlink>
            </w:p>
            <w:p w14:paraId="15D66CE8" w14:textId="533B3F95" w:rsidR="00593BE0" w:rsidRDefault="00593BE0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26210156" w:history="1">
                <w:r w:rsidRPr="005638A6">
                  <w:rPr>
                    <w:rStyle w:val="afe"/>
                    <w:noProof/>
                    <w:lang w:val="ko-KR"/>
                  </w:rPr>
                  <w:t>Bangladesh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_Toc26210156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6C8FBD" w14:textId="5E1CCE48" w:rsidR="00ED48D0" w:rsidRDefault="00ED48D0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01D2FC10" w14:textId="77777777" w:rsidR="00A659CA" w:rsidRDefault="00A659CA" w:rsidP="00F35C76">
          <w:pPr>
            <w:pStyle w:val="12"/>
          </w:pPr>
        </w:p>
        <w:p w14:paraId="161CA059" w14:textId="77777777" w:rsidR="00A659CA" w:rsidRDefault="00A659CA"/>
        <w:p w14:paraId="63402217" w14:textId="77777777" w:rsidR="00A659CA" w:rsidRDefault="00A659CA"/>
        <w:p w14:paraId="2E68C032" w14:textId="77777777" w:rsidR="00A659CA" w:rsidRDefault="00A659CA"/>
        <w:p w14:paraId="03A210F7" w14:textId="77777777" w:rsidR="00A659CA" w:rsidRDefault="00A659CA"/>
        <w:p w14:paraId="7B717C30" w14:textId="77777777" w:rsidR="00A659CA" w:rsidRDefault="00A659CA"/>
        <w:p w14:paraId="4BB640F0" w14:textId="77777777" w:rsidR="00A659CA" w:rsidRDefault="00A659CA"/>
        <w:p w14:paraId="29E608A3" w14:textId="77777777" w:rsidR="00A659CA" w:rsidRDefault="00A659CA"/>
        <w:p w14:paraId="78E619B2" w14:textId="77777777" w:rsidR="00A659CA" w:rsidRDefault="00A659CA"/>
        <w:p w14:paraId="2E74C29E" w14:textId="77777777" w:rsidR="00A659CA" w:rsidRDefault="00A659CA"/>
        <w:p w14:paraId="505AF21A" w14:textId="77777777" w:rsidR="00A659CA" w:rsidRDefault="00A659CA"/>
        <w:p w14:paraId="4C06ACF5" w14:textId="77777777" w:rsidR="00A659CA" w:rsidRDefault="00A659CA"/>
        <w:p w14:paraId="372600DB" w14:textId="77777777" w:rsidR="00A659CA" w:rsidRDefault="00A659CA"/>
        <w:p w14:paraId="47FBA0D5" w14:textId="77777777" w:rsidR="00A659CA" w:rsidRDefault="00A659CA"/>
        <w:p w14:paraId="1B55EBF7" w14:textId="77777777" w:rsidR="00A659CA" w:rsidRDefault="00A659CA"/>
        <w:p w14:paraId="4A4A1B60" w14:textId="77777777" w:rsidR="00A659CA" w:rsidRDefault="00A659CA"/>
        <w:p w14:paraId="18091801" w14:textId="77777777" w:rsidR="00ED48D0" w:rsidRDefault="00ED48D0"/>
        <w:p w14:paraId="5839B0A0" w14:textId="1F664FF7" w:rsidR="00BE7495" w:rsidRPr="00E97BBB" w:rsidRDefault="008837D5"/>
      </w:sdtContent>
    </w:sdt>
    <w:p w14:paraId="3839CF6E" w14:textId="294C6F9C" w:rsidR="00A659CA" w:rsidRDefault="008837D5" w:rsidP="00A659CA">
      <w:pPr>
        <w:pStyle w:val="a6"/>
        <w:tabs>
          <w:tab w:val="left" w:pos="5583"/>
        </w:tabs>
      </w:pPr>
      <w:sdt>
        <w:sdtPr>
          <w:id w:val="223570831"/>
          <w:placeholder>
            <w:docPart w:val="C60990D97D1B4AD3883B4D755B2FB2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94194">
            <w:t>개인</w:t>
          </w:r>
          <w:r w:rsidR="00D94194">
            <w:t xml:space="preserve"> </w:t>
          </w:r>
          <w:r w:rsidR="00D94194">
            <w:t>보고서</w:t>
          </w:r>
        </w:sdtContent>
      </w:sdt>
      <w:r w:rsidR="00A659CA">
        <w:tab/>
      </w:r>
    </w:p>
    <w:sdt>
      <w:sdtPr>
        <w:id w:val="223570817"/>
        <w:placeholder>
          <w:docPart w:val="C42B5239ACFD4F7FAEA2EEB83EBE99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CD7789E" w14:textId="49131357" w:rsidR="00BE7495" w:rsidRDefault="0084735A">
          <w:pPr>
            <w:pStyle w:val="a7"/>
            <w:rPr>
              <w:i w:val="0"/>
              <w:color w:val="53548A" w:themeColor="accent1"/>
              <w:sz w:val="20"/>
              <w:szCs w:val="20"/>
            </w:rPr>
          </w:pPr>
          <w:r>
            <w:t xml:space="preserve">CTF </w:t>
          </w:r>
          <w:r>
            <w:t>문제풀이</w:t>
          </w:r>
        </w:p>
      </w:sdtContent>
    </w:sdt>
    <w:p w14:paraId="1954B174" w14:textId="45CB06EC" w:rsidR="00A35FA5" w:rsidRPr="00A35FA5" w:rsidRDefault="00A35FA5" w:rsidP="00A35FA5">
      <w:pPr>
        <w:pStyle w:val="10"/>
        <w:rPr>
          <w:rFonts w:hint="eastAsia"/>
          <w:lang w:val="ko-KR"/>
        </w:rPr>
      </w:pPr>
      <w:bookmarkStart w:id="0" w:name="_Toc26210155"/>
      <w:proofErr w:type="spellStart"/>
      <w:r>
        <w:rPr>
          <w:rFonts w:hint="eastAsia"/>
          <w:lang w:val="ko-KR"/>
        </w:rPr>
        <w:t>K</w:t>
      </w:r>
      <w:r>
        <w:rPr>
          <w:lang w:val="ko-KR"/>
        </w:rPr>
        <w:t>azakhstan</w:t>
      </w:r>
      <w:bookmarkEnd w:id="0"/>
      <w:proofErr w:type="spellEnd"/>
    </w:p>
    <w:p w14:paraId="718FDF88" w14:textId="0C5881FA" w:rsidR="00A35FA5" w:rsidRDefault="00A35FA5" w:rsidP="00A35FA5">
      <w:pPr>
        <w:rPr>
          <w:lang w:val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9D3FA" wp14:editId="3841A985">
            <wp:simplePos x="0" y="0"/>
            <wp:positionH relativeFrom="margin">
              <wp:align>left</wp:align>
            </wp:positionH>
            <wp:positionV relativeFrom="paragraph">
              <wp:posOffset>204866</wp:posOffset>
            </wp:positionV>
            <wp:extent cx="5732145" cy="2572385"/>
            <wp:effectExtent l="0" t="0" r="190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0C15C" w14:textId="2670F5BB" w:rsidR="00A35FA5" w:rsidRDefault="00A35FA5" w:rsidP="00A35FA5">
      <w:pPr>
        <w:rPr>
          <w:lang w:val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66617" wp14:editId="568FE0C6">
            <wp:simplePos x="0" y="0"/>
            <wp:positionH relativeFrom="margin">
              <wp:align>center</wp:align>
            </wp:positionH>
            <wp:positionV relativeFrom="paragraph">
              <wp:posOffset>2780090</wp:posOffset>
            </wp:positionV>
            <wp:extent cx="5600700" cy="196215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AE709" w14:textId="77777777" w:rsidR="00A35FA5" w:rsidRDefault="00A35FA5" w:rsidP="00A35FA5">
      <w:pPr>
        <w:rPr>
          <w:lang w:val="ko-KR"/>
        </w:rPr>
      </w:pPr>
    </w:p>
    <w:p w14:paraId="0096C679" w14:textId="0B72A36B" w:rsidR="00A35FA5" w:rsidRDefault="00A35FA5" w:rsidP="00A35FA5">
      <w:pPr>
        <w:pStyle w:val="af4"/>
        <w:numPr>
          <w:ilvl w:val="0"/>
          <w:numId w:val="40"/>
        </w:numPr>
        <w:rPr>
          <w:lang w:val="ko-K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C46CEA" wp14:editId="75864698">
            <wp:simplePos x="0" y="0"/>
            <wp:positionH relativeFrom="margin">
              <wp:posOffset>16570</wp:posOffset>
            </wp:positionH>
            <wp:positionV relativeFrom="paragraph">
              <wp:posOffset>62602</wp:posOffset>
            </wp:positionV>
            <wp:extent cx="4962525" cy="1838325"/>
            <wp:effectExtent l="0" t="0" r="9525" b="9525"/>
            <wp:wrapTopAndBottom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ADC">
        <w:rPr>
          <w:rFonts w:hint="eastAsia"/>
          <w:lang w:val="ko-KR"/>
        </w:rPr>
        <w:t>c</w:t>
      </w:r>
      <w:r w:rsidR="00C01ADC">
        <w:rPr>
          <w:rFonts w:hint="eastAsia"/>
          <w:lang w:val="ko-KR"/>
        </w:rPr>
        <w:t>언어로</w:t>
      </w:r>
      <w:proofErr w:type="spellEnd"/>
      <w:r w:rsidR="00C01ADC">
        <w:rPr>
          <w:rFonts w:hint="eastAsia"/>
          <w:lang w:val="ko-KR"/>
        </w:rPr>
        <w:t xml:space="preserve"> </w:t>
      </w:r>
      <w:r w:rsidR="00C01ADC">
        <w:rPr>
          <w:rFonts w:hint="eastAsia"/>
          <w:lang w:val="ko-KR"/>
        </w:rPr>
        <w:t>작성된</w:t>
      </w:r>
      <w:r w:rsidR="00C01ADC">
        <w:rPr>
          <w:rFonts w:hint="eastAsia"/>
          <w:lang w:val="ko-KR"/>
        </w:rPr>
        <w:t xml:space="preserve"> </w:t>
      </w:r>
      <w:r w:rsidR="00C01ADC">
        <w:rPr>
          <w:rFonts w:hint="eastAsia"/>
          <w:lang w:val="ko-KR"/>
        </w:rPr>
        <w:t>코드에서</w:t>
      </w:r>
      <w:r w:rsidR="00C01ADC">
        <w:rPr>
          <w:rFonts w:hint="eastAsia"/>
          <w:lang w:val="ko-KR"/>
        </w:rPr>
        <w:t xml:space="preserve"> </w:t>
      </w:r>
      <w:r w:rsidR="00C01ADC">
        <w:rPr>
          <w:lang w:val="ko-KR"/>
        </w:rPr>
        <w:t>*</w:t>
      </w:r>
      <w:proofErr w:type="spellStart"/>
      <w:r w:rsidR="00C01ADC">
        <w:rPr>
          <w:lang w:val="ko-KR"/>
        </w:rPr>
        <w:t>serial</w:t>
      </w:r>
      <w:r w:rsidR="00C01ADC">
        <w:rPr>
          <w:rFonts w:hint="eastAsia"/>
          <w:lang w:val="ko-KR"/>
        </w:rPr>
        <w:t>에</w:t>
      </w:r>
      <w:proofErr w:type="spellEnd"/>
      <w:r w:rsidR="00C01ADC">
        <w:rPr>
          <w:rFonts w:hint="eastAsia"/>
          <w:lang w:val="ko-KR"/>
        </w:rPr>
        <w:t xml:space="preserve"> </w:t>
      </w:r>
      <w:r w:rsidR="00C01ADC">
        <w:rPr>
          <w:rFonts w:hint="eastAsia"/>
          <w:lang w:val="ko-KR"/>
        </w:rPr>
        <w:t>암호화된</w:t>
      </w:r>
      <w:r w:rsidR="00C01ADC">
        <w:rPr>
          <w:rFonts w:hint="eastAsia"/>
          <w:lang w:val="ko-KR"/>
        </w:rPr>
        <w:t xml:space="preserve"> </w:t>
      </w:r>
      <w:r w:rsidR="00C01ADC">
        <w:rPr>
          <w:rFonts w:hint="eastAsia"/>
          <w:lang w:val="ko-KR"/>
        </w:rPr>
        <w:t>문자열</w:t>
      </w:r>
      <w:r w:rsidR="00C01ADC">
        <w:rPr>
          <w:rFonts w:hint="eastAsia"/>
          <w:lang w:val="ko-KR"/>
        </w:rPr>
        <w:t xml:space="preserve"> </w:t>
      </w:r>
      <w:r w:rsidR="00C01ADC">
        <w:rPr>
          <w:rFonts w:hint="eastAsia"/>
          <w:lang w:val="ko-KR"/>
        </w:rPr>
        <w:t>확인</w:t>
      </w:r>
    </w:p>
    <w:p w14:paraId="0362FEC3" w14:textId="0947731C" w:rsidR="00C01ADC" w:rsidRDefault="00C01ADC" w:rsidP="00A35FA5">
      <w:pPr>
        <w:pStyle w:val="af4"/>
        <w:numPr>
          <w:ilvl w:val="0"/>
          <w:numId w:val="40"/>
        </w:numPr>
        <w:rPr>
          <w:lang w:val="ko-KR"/>
        </w:rPr>
      </w:pP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문자열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복호화</w:t>
      </w:r>
    </w:p>
    <w:p w14:paraId="7C433F05" w14:textId="364B0F97" w:rsidR="00C01ADC" w:rsidRDefault="00C01ADC" w:rsidP="00A35FA5">
      <w:pPr>
        <w:pStyle w:val="af4"/>
        <w:numPr>
          <w:ilvl w:val="0"/>
          <w:numId w:val="40"/>
        </w:numPr>
        <w:rPr>
          <w:lang w:val="ko-KR"/>
        </w:rPr>
      </w:pPr>
      <w:r>
        <w:rPr>
          <w:rFonts w:hint="eastAsia"/>
          <w:lang w:val="ko-KR"/>
        </w:rPr>
        <w:t>결과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및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base64 </w:t>
      </w:r>
      <w:r>
        <w:rPr>
          <w:rFonts w:hint="eastAsia"/>
          <w:lang w:val="ko-KR"/>
        </w:rPr>
        <w:t>인코딩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정답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입력</w:t>
      </w:r>
    </w:p>
    <w:p w14:paraId="3C781FA7" w14:textId="61BE49E8" w:rsidR="00C01ADC" w:rsidRDefault="00C01ADC" w:rsidP="00C01ADC">
      <w:pPr>
        <w:rPr>
          <w:lang w:val="ko-KR"/>
        </w:rPr>
      </w:pPr>
    </w:p>
    <w:p w14:paraId="0038A451" w14:textId="41B29DD6" w:rsidR="00C01ADC" w:rsidRDefault="00C01ADC" w:rsidP="00C01ADC">
      <w:pPr>
        <w:pStyle w:val="10"/>
        <w:rPr>
          <w:lang w:val="ko-KR"/>
        </w:rPr>
      </w:pPr>
      <w:bookmarkStart w:id="1" w:name="_Toc26210156"/>
      <w:proofErr w:type="spellStart"/>
      <w:r>
        <w:rPr>
          <w:rFonts w:hint="eastAsia"/>
          <w:lang w:val="ko-KR"/>
        </w:rPr>
        <w:t>B</w:t>
      </w:r>
      <w:r>
        <w:rPr>
          <w:lang w:val="ko-KR"/>
        </w:rPr>
        <w:t>angladesh</w:t>
      </w:r>
      <w:bookmarkEnd w:id="1"/>
      <w:proofErr w:type="spellEnd"/>
    </w:p>
    <w:p w14:paraId="7F5C28F0" w14:textId="04B963E1" w:rsidR="00C01ADC" w:rsidRDefault="00C01ADC" w:rsidP="00C01ADC">
      <w:pPr>
        <w:rPr>
          <w:lang w:val="ko-K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C36C2F" wp14:editId="74E33CEA">
            <wp:simplePos x="0" y="0"/>
            <wp:positionH relativeFrom="margin">
              <wp:posOffset>60301</wp:posOffset>
            </wp:positionH>
            <wp:positionV relativeFrom="paragraph">
              <wp:posOffset>2900824</wp:posOffset>
            </wp:positionV>
            <wp:extent cx="4629150" cy="1690370"/>
            <wp:effectExtent l="0" t="0" r="0" b="5080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4E9D21" wp14:editId="0999D69F">
            <wp:simplePos x="0" y="0"/>
            <wp:positionH relativeFrom="margin">
              <wp:align>left</wp:align>
            </wp:positionH>
            <wp:positionV relativeFrom="paragraph">
              <wp:posOffset>143618</wp:posOffset>
            </wp:positionV>
            <wp:extent cx="5732145" cy="2554605"/>
            <wp:effectExtent l="0" t="0" r="1905" b="0"/>
            <wp:wrapTopAndBottom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60D2" w14:textId="2865D364" w:rsidR="00C01ADC" w:rsidRDefault="00C01ADC" w:rsidP="00C01ADC">
      <w:pPr>
        <w:pStyle w:val="af4"/>
        <w:numPr>
          <w:ilvl w:val="0"/>
          <w:numId w:val="41"/>
        </w:numPr>
        <w:rPr>
          <w:lang w:val="ko-K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6F56B8" wp14:editId="0F229DCC">
            <wp:simplePos x="0" y="0"/>
            <wp:positionH relativeFrom="column">
              <wp:posOffset>0</wp:posOffset>
            </wp:positionH>
            <wp:positionV relativeFrom="paragraph">
              <wp:posOffset>300</wp:posOffset>
            </wp:positionV>
            <wp:extent cx="5324475" cy="6905625"/>
            <wp:effectExtent l="0" t="0" r="9525" b="9525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ko-KR"/>
        </w:rPr>
        <w:t>문제에서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can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you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see</w:t>
      </w:r>
      <w:proofErr w:type="spellEnd"/>
      <w:r>
        <w:rPr>
          <w:lang w:val="ko-KR"/>
        </w:rPr>
        <w:t xml:space="preserve"> HTTP </w:t>
      </w:r>
      <w:proofErr w:type="spellStart"/>
      <w:r>
        <w:rPr>
          <w:lang w:val="ko-KR"/>
        </w:rPr>
        <w:t>Response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header</w:t>
      </w:r>
      <w:proofErr w:type="spellEnd"/>
      <w:r>
        <w:rPr>
          <w:lang w:val="ko-KR"/>
        </w:rPr>
        <w:t xml:space="preserve">? </w:t>
      </w:r>
      <w:r>
        <w:rPr>
          <w:rFonts w:hint="eastAsia"/>
          <w:lang w:val="ko-KR"/>
        </w:rPr>
        <w:t>확인</w:t>
      </w:r>
    </w:p>
    <w:p w14:paraId="656B6FE7" w14:textId="523D2A39" w:rsidR="00C01ADC" w:rsidRDefault="00C01ADC" w:rsidP="00C01ADC">
      <w:pPr>
        <w:pStyle w:val="af4"/>
        <w:numPr>
          <w:ilvl w:val="0"/>
          <w:numId w:val="41"/>
        </w:numPr>
        <w:rPr>
          <w:lang w:val="ko-KR"/>
        </w:rPr>
      </w:pPr>
      <w:r>
        <w:rPr>
          <w:rFonts w:hint="eastAsia"/>
          <w:lang w:val="ko-KR"/>
        </w:rPr>
        <w:t>페이지에서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you’ve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aleady</w:t>
      </w:r>
      <w:proofErr w:type="spellEnd"/>
      <w:r>
        <w:rPr>
          <w:lang w:val="ko-KR"/>
        </w:rPr>
        <w:t xml:space="preserve"> </w:t>
      </w:r>
      <w:r w:rsidR="00593BE0">
        <w:rPr>
          <w:lang w:val="ko-KR"/>
        </w:rPr>
        <w:t xml:space="preserve"> </w:t>
      </w:r>
      <w:proofErr w:type="spellStart"/>
      <w:r w:rsidR="00593BE0">
        <w:rPr>
          <w:lang w:val="ko-KR"/>
        </w:rPr>
        <w:t>got</w:t>
      </w:r>
      <w:proofErr w:type="spellEnd"/>
      <w:proofErr w:type="gramEnd"/>
      <w:r w:rsidR="00593BE0">
        <w:rPr>
          <w:lang w:val="ko-KR"/>
        </w:rPr>
        <w:t xml:space="preserve"> </w:t>
      </w:r>
      <w:proofErr w:type="spellStart"/>
      <w:r>
        <w:rPr>
          <w:lang w:val="ko-KR"/>
        </w:rPr>
        <w:t>key</w:t>
      </w:r>
      <w:proofErr w:type="spellEnd"/>
      <w:r w:rsidR="00593BE0">
        <w:rPr>
          <w:lang w:val="ko-KR"/>
        </w:rPr>
        <w:t>!</w:t>
      </w:r>
      <w:r w:rsidR="00593BE0">
        <w:rPr>
          <w:rFonts w:hint="eastAsia"/>
          <w:lang w:val="ko-KR"/>
        </w:rPr>
        <w:t xml:space="preserve"> </w:t>
      </w:r>
      <w:r w:rsidR="00593BE0">
        <w:rPr>
          <w:rFonts w:hint="eastAsia"/>
          <w:lang w:val="ko-KR"/>
        </w:rPr>
        <w:t>확인</w:t>
      </w:r>
    </w:p>
    <w:p w14:paraId="0F89AFB1" w14:textId="339C5E41" w:rsidR="00593BE0" w:rsidRDefault="00593BE0" w:rsidP="00C01ADC">
      <w:pPr>
        <w:pStyle w:val="af4"/>
        <w:numPr>
          <w:ilvl w:val="0"/>
          <w:numId w:val="41"/>
        </w:numPr>
        <w:rPr>
          <w:lang w:val="ko-KR"/>
        </w:rPr>
      </w:pPr>
      <w:r>
        <w:rPr>
          <w:rFonts w:hint="eastAsia"/>
          <w:lang w:val="ko-KR"/>
        </w:rPr>
        <w:t>크롬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기능을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활용하여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번호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순서로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확인</w:t>
      </w:r>
      <w:r>
        <w:rPr>
          <w:rFonts w:hint="eastAsia"/>
          <w:lang w:val="ko-KR"/>
        </w:rPr>
        <w:t>, F</w:t>
      </w:r>
      <w:r>
        <w:rPr>
          <w:lang w:val="ko-KR"/>
        </w:rPr>
        <w:t xml:space="preserve">LAG </w:t>
      </w:r>
      <w:r>
        <w:rPr>
          <w:rFonts w:hint="eastAsia"/>
          <w:lang w:val="ko-KR"/>
        </w:rPr>
        <w:t>발견</w:t>
      </w:r>
    </w:p>
    <w:p w14:paraId="0CBCA987" w14:textId="77777777" w:rsidR="00593BE0" w:rsidRPr="00593BE0" w:rsidRDefault="00593BE0" w:rsidP="00593BE0">
      <w:pPr>
        <w:rPr>
          <w:rFonts w:hint="eastAsia"/>
          <w:lang w:val="ko-KR"/>
        </w:rPr>
      </w:pPr>
    </w:p>
    <w:sectPr w:rsidR="00593BE0" w:rsidRPr="00593BE0">
      <w:headerReference w:type="even" r:id="rId18"/>
      <w:headerReference w:type="default" r:id="rId19"/>
      <w:footerReference w:type="even" r:id="rId20"/>
      <w:footerReference w:type="default" r:id="rId21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07B5" w14:textId="77777777" w:rsidR="008837D5" w:rsidRDefault="008837D5">
      <w:r>
        <w:separator/>
      </w:r>
    </w:p>
    <w:p w14:paraId="63335490" w14:textId="77777777" w:rsidR="008837D5" w:rsidRDefault="008837D5"/>
    <w:p w14:paraId="433FFFCA" w14:textId="77777777" w:rsidR="008837D5" w:rsidRDefault="008837D5"/>
    <w:p w14:paraId="0944BC4E" w14:textId="77777777" w:rsidR="008837D5" w:rsidRDefault="008837D5"/>
    <w:p w14:paraId="2CF8C099" w14:textId="77777777" w:rsidR="008837D5" w:rsidRDefault="008837D5"/>
  </w:endnote>
  <w:endnote w:type="continuationSeparator" w:id="0">
    <w:p w14:paraId="78AFCEB1" w14:textId="77777777" w:rsidR="008837D5" w:rsidRDefault="008837D5">
      <w:r>
        <w:continuationSeparator/>
      </w:r>
    </w:p>
    <w:p w14:paraId="0B995816" w14:textId="77777777" w:rsidR="008837D5" w:rsidRDefault="008837D5"/>
    <w:p w14:paraId="14D4FA2B" w14:textId="77777777" w:rsidR="008837D5" w:rsidRDefault="008837D5"/>
    <w:p w14:paraId="498E039C" w14:textId="77777777" w:rsidR="008837D5" w:rsidRDefault="008837D5"/>
    <w:p w14:paraId="682D5628" w14:textId="77777777" w:rsidR="008837D5" w:rsidRDefault="00883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8B1DF" w14:textId="77777777" w:rsidR="007B0A59" w:rsidRDefault="007B0A59">
    <w:pPr>
      <w:jc w:val="right"/>
    </w:pPr>
  </w:p>
  <w:p w14:paraId="62BC5EBF" w14:textId="77777777" w:rsidR="007B0A59" w:rsidRDefault="007B0A5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6F8BC211" w14:textId="77777777" w:rsidR="007B0A59" w:rsidRDefault="007B0A59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1381B7F" wp14:editId="1083CB21">
              <wp:extent cx="2327910" cy="45085"/>
              <wp:effectExtent l="13335" t="15240" r="11430" b="6350"/>
              <wp:docPr id="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7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DD4D562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" strokecolor="#438086 [3205]" strokeweight=".25pt"/>
              <w10:anchorlock/>
            </v:group>
          </w:pict>
        </mc:Fallback>
      </mc:AlternateContent>
    </w:r>
  </w:p>
  <w:p w14:paraId="5FA0F511" w14:textId="77777777" w:rsidR="007B0A59" w:rsidRDefault="007B0A59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D9F4A" w14:textId="77777777" w:rsidR="007B0A59" w:rsidRDefault="007B0A59">
    <w:pPr>
      <w:jc w:val="right"/>
    </w:pPr>
  </w:p>
  <w:p w14:paraId="5564C4A8" w14:textId="77777777" w:rsidR="007B0A59" w:rsidRDefault="007B0A5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5D934BB" w14:textId="77777777" w:rsidR="007B0A59" w:rsidRDefault="007B0A59">
    <w:pPr>
      <w:jc w:val="right"/>
    </w:pPr>
    <w:r>
      <w:rPr>
        <w:noProof/>
      </w:rPr>
      <mc:AlternateContent>
        <mc:Choice Requires="wpg">
          <w:drawing>
            <wp:inline distT="0" distB="0" distL="0" distR="0" wp14:anchorId="2B146B5C" wp14:editId="49676F01">
              <wp:extent cx="2327910" cy="45085"/>
              <wp:effectExtent l="13335" t="15240" r="11430" b="635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D6C73A2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7WwwAAANoAAAAPAAAAZHJzL2Rvd25yZXYueG1sRI9Ba8JA&#10;FITvBf/D8gRvddOA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B3vu1s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48C8994A" w14:textId="77777777" w:rsidR="007B0A59" w:rsidRDefault="007B0A59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4A07" w14:textId="77777777" w:rsidR="008837D5" w:rsidRDefault="008837D5">
      <w:r>
        <w:separator/>
      </w:r>
    </w:p>
    <w:p w14:paraId="154EA698" w14:textId="77777777" w:rsidR="008837D5" w:rsidRDefault="008837D5"/>
    <w:p w14:paraId="0559C39A" w14:textId="77777777" w:rsidR="008837D5" w:rsidRDefault="008837D5"/>
    <w:p w14:paraId="5FB1AF21" w14:textId="77777777" w:rsidR="008837D5" w:rsidRDefault="008837D5"/>
    <w:p w14:paraId="3E986A11" w14:textId="77777777" w:rsidR="008837D5" w:rsidRDefault="008837D5"/>
  </w:footnote>
  <w:footnote w:type="continuationSeparator" w:id="0">
    <w:p w14:paraId="7AE790EC" w14:textId="77777777" w:rsidR="008837D5" w:rsidRDefault="008837D5">
      <w:r>
        <w:continuationSeparator/>
      </w:r>
    </w:p>
    <w:p w14:paraId="20AFB43C" w14:textId="77777777" w:rsidR="008837D5" w:rsidRDefault="008837D5"/>
    <w:p w14:paraId="0FA21713" w14:textId="77777777" w:rsidR="008837D5" w:rsidRDefault="008837D5"/>
    <w:p w14:paraId="585BECFF" w14:textId="77777777" w:rsidR="008837D5" w:rsidRDefault="008837D5"/>
    <w:p w14:paraId="599FDC36" w14:textId="77777777" w:rsidR="008837D5" w:rsidRDefault="00883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2652D5D" w14:textId="7B9544E6" w:rsidR="007B0A59" w:rsidRDefault="007B0A59">
        <w:pPr>
          <w:pStyle w:val="af0"/>
          <w:pBdr>
            <w:bottom w:val="single" w:sz="4" w:space="0" w:color="auto"/>
          </w:pBdr>
        </w:pPr>
        <w:r>
          <w:t>여인후</w:t>
        </w:r>
      </w:p>
    </w:sdtContent>
  </w:sdt>
  <w:p w14:paraId="3E8A1D3B" w14:textId="77777777" w:rsidR="007B0A59" w:rsidRDefault="007B0A59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D6C145F" w14:textId="7D648FA3" w:rsidR="007B0A59" w:rsidRDefault="007B0A59">
        <w:pPr>
          <w:pStyle w:val="af0"/>
          <w:pBdr>
            <w:bottom w:val="single" w:sz="4" w:space="0" w:color="auto"/>
          </w:pBdr>
          <w:jc w:val="right"/>
        </w:pPr>
        <w:r>
          <w:t>여인후</w:t>
        </w:r>
      </w:p>
    </w:sdtContent>
  </w:sdt>
  <w:p w14:paraId="16565A21" w14:textId="77777777" w:rsidR="007B0A59" w:rsidRDefault="007B0A5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6D2F"/>
    <w:multiLevelType w:val="hybridMultilevel"/>
    <w:tmpl w:val="F586B8F2"/>
    <w:lvl w:ilvl="0" w:tplc="3398B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05D11A9"/>
    <w:multiLevelType w:val="multilevel"/>
    <w:tmpl w:val="33B056D0"/>
    <w:numStyleLink w:val="a"/>
  </w:abstractNum>
  <w:abstractNum w:abstractNumId="12" w15:restartNumberingAfterBreak="0">
    <w:nsid w:val="0EDC38E4"/>
    <w:multiLevelType w:val="multilevel"/>
    <w:tmpl w:val="33B056D0"/>
    <w:numStyleLink w:val="a"/>
  </w:abstractNum>
  <w:abstractNum w:abstractNumId="13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a0"/>
  </w:abstractNum>
  <w:abstractNum w:abstractNumId="16" w15:restartNumberingAfterBreak="0">
    <w:nsid w:val="1DDE73E0"/>
    <w:multiLevelType w:val="multilevel"/>
    <w:tmpl w:val="33B056D0"/>
    <w:numStyleLink w:val="a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8E3BA6"/>
    <w:multiLevelType w:val="hybridMultilevel"/>
    <w:tmpl w:val="0770D410"/>
    <w:lvl w:ilvl="0" w:tplc="DD76A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3E24284D"/>
    <w:multiLevelType w:val="hybridMultilevel"/>
    <w:tmpl w:val="D236D800"/>
    <w:lvl w:ilvl="0" w:tplc="4BBCB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1B27ED4"/>
    <w:multiLevelType w:val="hybridMultilevel"/>
    <w:tmpl w:val="F740E396"/>
    <w:lvl w:ilvl="0" w:tplc="67E08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63E8022B"/>
    <w:multiLevelType w:val="multilevel"/>
    <w:tmpl w:val="33B056D0"/>
    <w:numStyleLink w:val="a"/>
  </w:abstractNum>
  <w:abstractNum w:abstractNumId="29" w15:restartNumberingAfterBreak="0">
    <w:nsid w:val="67CA7634"/>
    <w:multiLevelType w:val="hybridMultilevel"/>
    <w:tmpl w:val="CDF4A6D8"/>
    <w:lvl w:ilvl="0" w:tplc="92401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0D0B31"/>
    <w:multiLevelType w:val="multilevel"/>
    <w:tmpl w:val="7AC6A14E"/>
    <w:numStyleLink w:val="a0"/>
  </w:abstractNum>
  <w:abstractNum w:abstractNumId="31" w15:restartNumberingAfterBreak="0">
    <w:nsid w:val="70D9001A"/>
    <w:multiLevelType w:val="hybridMultilevel"/>
    <w:tmpl w:val="28D621AC"/>
    <w:lvl w:ilvl="0" w:tplc="834EE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5516BE"/>
    <w:multiLevelType w:val="hybridMultilevel"/>
    <w:tmpl w:val="C2441CFA"/>
    <w:lvl w:ilvl="0" w:tplc="15BAF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6740294"/>
    <w:multiLevelType w:val="multilevel"/>
    <w:tmpl w:val="33B056D0"/>
    <w:numStyleLink w:val="a"/>
  </w:abstractNum>
  <w:abstractNum w:abstractNumId="35" w15:restartNumberingAfterBreak="0">
    <w:nsid w:val="76921C5B"/>
    <w:multiLevelType w:val="multilevel"/>
    <w:tmpl w:val="33B056D0"/>
    <w:numStyleLink w:val="a"/>
  </w:abstractNum>
  <w:abstractNum w:abstractNumId="36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4"/>
  </w:num>
  <w:num w:numId="13">
    <w:abstractNumId w:val="25"/>
  </w:num>
  <w:num w:numId="14">
    <w:abstractNumId w:val="20"/>
  </w:num>
  <w:num w:numId="15">
    <w:abstractNumId w:val="33"/>
  </w:num>
  <w:num w:numId="16">
    <w:abstractNumId w:val="18"/>
  </w:num>
  <w:num w:numId="17">
    <w:abstractNumId w:val="22"/>
  </w:num>
  <w:num w:numId="18">
    <w:abstractNumId w:val="12"/>
  </w:num>
  <w:num w:numId="19">
    <w:abstractNumId w:val="34"/>
  </w:num>
  <w:num w:numId="20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30"/>
  </w:num>
  <w:num w:numId="24">
    <w:abstractNumId w:val="15"/>
  </w:num>
  <w:num w:numId="25">
    <w:abstractNumId w:val="14"/>
  </w:num>
  <w:num w:numId="26">
    <w:abstractNumId w:val="11"/>
  </w:num>
  <w:num w:numId="27">
    <w:abstractNumId w:val="36"/>
  </w:num>
  <w:num w:numId="28">
    <w:abstractNumId w:val="27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2"/>
  </w:num>
  <w:num w:numId="34">
    <w:abstractNumId w:val="13"/>
  </w:num>
  <w:num w:numId="35">
    <w:abstractNumId w:val="31"/>
  </w:num>
  <w:num w:numId="36">
    <w:abstractNumId w:val="19"/>
  </w:num>
  <w:num w:numId="37">
    <w:abstractNumId w:val="29"/>
  </w:num>
  <w:num w:numId="38">
    <w:abstractNumId w:val="32"/>
  </w:num>
  <w:num w:numId="39">
    <w:abstractNumId w:val="10"/>
  </w:num>
  <w:num w:numId="40">
    <w:abstractNumId w:val="2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4"/>
    <w:rsid w:val="00061007"/>
    <w:rsid w:val="00146A76"/>
    <w:rsid w:val="001D40F3"/>
    <w:rsid w:val="00260BEE"/>
    <w:rsid w:val="002D174E"/>
    <w:rsid w:val="002E7730"/>
    <w:rsid w:val="004140FC"/>
    <w:rsid w:val="004E17BA"/>
    <w:rsid w:val="00593BE0"/>
    <w:rsid w:val="0063544C"/>
    <w:rsid w:val="006567CC"/>
    <w:rsid w:val="00787DF2"/>
    <w:rsid w:val="007B0A59"/>
    <w:rsid w:val="0084735A"/>
    <w:rsid w:val="008837D5"/>
    <w:rsid w:val="00A35FA5"/>
    <w:rsid w:val="00A659CA"/>
    <w:rsid w:val="00B44E85"/>
    <w:rsid w:val="00BA3630"/>
    <w:rsid w:val="00BE7495"/>
    <w:rsid w:val="00C01ADC"/>
    <w:rsid w:val="00CE6E2B"/>
    <w:rsid w:val="00D31E46"/>
    <w:rsid w:val="00D94194"/>
    <w:rsid w:val="00DB61B5"/>
    <w:rsid w:val="00DD1D85"/>
    <w:rsid w:val="00E03078"/>
    <w:rsid w:val="00E97BBB"/>
    <w:rsid w:val="00ED48D0"/>
    <w:rsid w:val="00F35C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33B99614"/>
  <w15:docId w15:val="{5A65A5E7-0529-48FB-BDFB-20CF61D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1"/>
    <w:uiPriority w:val="39"/>
    <w:unhideWhenUsed/>
    <w:qFormat/>
    <w:rsid w:val="00ED48D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406E8C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Documents\k-hackers\&#54016;%20&#54532;&#47196;&#51229;&#5394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0990D97D1B4AD3883B4D755B2FB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4F06EC-4DA7-4E14-B2C9-601610DEF8AC}"/>
      </w:docPartPr>
      <w:docPartBody>
        <w:p w:rsidR="00973B23" w:rsidRDefault="002E1C4C">
          <w:pPr>
            <w:pStyle w:val="C60990D97D1B4AD3883B4D755B2FB29C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C42B5239ACFD4F7FAEA2EEB83EBE99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A3E2AE-F38E-42E1-AF4D-23338155C203}"/>
      </w:docPartPr>
      <w:docPartBody>
        <w:p w:rsidR="00973B23" w:rsidRDefault="002E1C4C">
          <w:pPr>
            <w:pStyle w:val="C42B5239ACFD4F7FAEA2EEB83EBE992D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D089242E4F514EA5A61DD2F4CA4FA1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F64A48-E089-40F8-AB91-94B4B717E2C8}"/>
      </w:docPartPr>
      <w:docPartBody>
        <w:p w:rsidR="00973B23" w:rsidRDefault="00E35805" w:rsidP="00E35805">
          <w:pPr>
            <w:pStyle w:val="D089242E4F514EA5A61DD2F4CA4FA19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BA9F1345BC404F7D9164584222233E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91108D-218F-40F9-AD06-540FCCA45777}"/>
      </w:docPartPr>
      <w:docPartBody>
        <w:p w:rsidR="00973B23" w:rsidRDefault="00E35805" w:rsidP="00E35805">
          <w:pPr>
            <w:pStyle w:val="BA9F1345BC404F7D9164584222233EC4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CB4B41545C8946A2923B9688C6348D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CE0A58-5690-4CF7-9723-552E478457A2}"/>
      </w:docPartPr>
      <w:docPartBody>
        <w:p w:rsidR="00973B23" w:rsidRDefault="00E35805" w:rsidP="00E35805">
          <w:pPr>
            <w:pStyle w:val="CB4B41545C8946A2923B9688C6348D01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CC9F0B3B35C64E4584D07A301CA7D8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5D2168-B7D5-4F46-82AC-E55D33A95BFB}"/>
      </w:docPartPr>
      <w:docPartBody>
        <w:p w:rsidR="00973B23" w:rsidRDefault="00E35805" w:rsidP="00E35805">
          <w:pPr>
            <w:pStyle w:val="CC9F0B3B35C64E4584D07A301CA7D8BA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5"/>
    <w:rsid w:val="002E1C4C"/>
    <w:rsid w:val="004E2B61"/>
    <w:rsid w:val="007F5F17"/>
    <w:rsid w:val="00973B23"/>
    <w:rsid w:val="00C05AD9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32F955B3654A0686326CA7F6A32036">
    <w:name w:val="A432F955B3654A0686326CA7F6A32036"/>
    <w:pPr>
      <w:widowControl w:val="0"/>
      <w:wordWrap w:val="0"/>
      <w:autoSpaceDE w:val="0"/>
      <w:autoSpaceDN w:val="0"/>
    </w:pPr>
  </w:style>
  <w:style w:type="paragraph" w:customStyle="1" w:styleId="9D07733C8F6D4FF3987045E61869A9E1">
    <w:name w:val="9D07733C8F6D4FF3987045E61869A9E1"/>
    <w:pPr>
      <w:widowControl w:val="0"/>
      <w:wordWrap w:val="0"/>
      <w:autoSpaceDE w:val="0"/>
      <w:autoSpaceDN w:val="0"/>
    </w:pPr>
  </w:style>
  <w:style w:type="paragraph" w:customStyle="1" w:styleId="DF3E3639AC6A4CE684045F5B64217744">
    <w:name w:val="DF3E3639AC6A4CE684045F5B64217744"/>
    <w:pPr>
      <w:widowControl w:val="0"/>
      <w:wordWrap w:val="0"/>
      <w:autoSpaceDE w:val="0"/>
      <w:autoSpaceDN w:val="0"/>
    </w:pPr>
  </w:style>
  <w:style w:type="paragraph" w:customStyle="1" w:styleId="F5B677BE774A463AA6CE1C67DBDE58D7">
    <w:name w:val="F5B677BE774A463AA6CE1C67DBDE58D7"/>
    <w:pPr>
      <w:widowControl w:val="0"/>
      <w:wordWrap w:val="0"/>
      <w:autoSpaceDE w:val="0"/>
      <w:autoSpaceDN w:val="0"/>
    </w:pPr>
  </w:style>
  <w:style w:type="paragraph" w:customStyle="1" w:styleId="C60990D97D1B4AD3883B4D755B2FB29C">
    <w:name w:val="C60990D97D1B4AD3883B4D755B2FB29C"/>
    <w:pPr>
      <w:widowControl w:val="0"/>
      <w:wordWrap w:val="0"/>
      <w:autoSpaceDE w:val="0"/>
      <w:autoSpaceDN w:val="0"/>
    </w:pPr>
  </w:style>
  <w:style w:type="paragraph" w:customStyle="1" w:styleId="C42B5239ACFD4F7FAEA2EEB83EBE992D">
    <w:name w:val="C42B5239ACFD4F7FAEA2EEB83EBE992D"/>
    <w:pPr>
      <w:widowControl w:val="0"/>
      <w:wordWrap w:val="0"/>
      <w:autoSpaceDE w:val="0"/>
      <w:autoSpaceDN w:val="0"/>
    </w:pPr>
  </w:style>
  <w:style w:type="paragraph" w:customStyle="1" w:styleId="D089242E4F514EA5A61DD2F4CA4FA19E">
    <w:name w:val="D089242E4F514EA5A61DD2F4CA4FA19E"/>
    <w:rsid w:val="00E35805"/>
    <w:pPr>
      <w:widowControl w:val="0"/>
      <w:wordWrap w:val="0"/>
      <w:autoSpaceDE w:val="0"/>
      <w:autoSpaceDN w:val="0"/>
    </w:pPr>
  </w:style>
  <w:style w:type="paragraph" w:customStyle="1" w:styleId="BA9F1345BC404F7D9164584222233EC4">
    <w:name w:val="BA9F1345BC404F7D9164584222233EC4"/>
    <w:rsid w:val="00E35805"/>
    <w:pPr>
      <w:widowControl w:val="0"/>
      <w:wordWrap w:val="0"/>
      <w:autoSpaceDE w:val="0"/>
      <w:autoSpaceDN w:val="0"/>
    </w:pPr>
  </w:style>
  <w:style w:type="paragraph" w:customStyle="1" w:styleId="CB4B41545C8946A2923B9688C6348D01">
    <w:name w:val="CB4B41545C8946A2923B9688C6348D01"/>
    <w:rsid w:val="00E35805"/>
    <w:pPr>
      <w:widowControl w:val="0"/>
      <w:wordWrap w:val="0"/>
      <w:autoSpaceDE w:val="0"/>
      <w:autoSpaceDN w:val="0"/>
    </w:pPr>
  </w:style>
  <w:style w:type="paragraph" w:customStyle="1" w:styleId="CC9F0B3B35C64E4584D07A301CA7D8BA">
    <w:name w:val="CC9F0B3B35C64E4584D07A301CA7D8BA"/>
    <w:rsid w:val="00E3580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AFCABB9-4ECD-4AEA-B7E3-F331FF72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팀 프로젝트.dotx</Template>
  <TotalTime>4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개인 보고서</vt:lpstr>
      <vt:lpstr/>
      <vt:lpstr>Heading 1</vt:lpstr>
      <vt:lpstr>    Heading 2</vt:lpstr>
      <vt:lpstr>        /Heading 3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 보고서</dc:title>
  <dc:subject>CTF 문제풀이</dc:subject>
  <dc:creator>여인후</dc:creator>
  <cp:keywords/>
  <dc:description/>
  <cp:lastModifiedBy>여인후</cp:lastModifiedBy>
  <cp:revision>2</cp:revision>
  <dcterms:created xsi:type="dcterms:W3CDTF">2019-12-02T11:17:00Z</dcterms:created>
  <dcterms:modified xsi:type="dcterms:W3CDTF">2019-12-02T11:17:00Z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